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DDD4D6" w14:textId="2D12E475" w:rsidR="003270B8" w:rsidRDefault="003270B8" w:rsidP="003270B8">
      <w:pPr>
        <w:pStyle w:val="ThesisTitle"/>
      </w:pPr>
      <w:r>
        <w:rPr>
          <w:noProof/>
        </w:rPr>
        <mc:AlternateContent>
          <mc:Choice Requires="wps">
            <w:drawing>
              <wp:anchor distT="0" distB="0" distL="114300" distR="114300" simplePos="0" relativeHeight="251661312" behindDoc="0" locked="0" layoutInCell="1" allowOverlap="1" wp14:anchorId="168C582F" wp14:editId="50D6B3AD">
                <wp:simplePos x="0" y="0"/>
                <wp:positionH relativeFrom="column">
                  <wp:posOffset>1090930</wp:posOffset>
                </wp:positionH>
                <wp:positionV relativeFrom="paragraph">
                  <wp:posOffset>0</wp:posOffset>
                </wp:positionV>
                <wp:extent cx="3440430" cy="1051560"/>
                <wp:effectExtent l="0" t="0" r="13970" b="15240"/>
                <wp:wrapSquare wrapText="bothSides"/>
                <wp:docPr id="13" name="Text Box 13"/>
                <wp:cNvGraphicFramePr/>
                <a:graphic xmlns:a="http://schemas.openxmlformats.org/drawingml/2006/main">
                  <a:graphicData uri="http://schemas.microsoft.com/office/word/2010/wordprocessingShape">
                    <wps:wsp>
                      <wps:cNvSpPr txBox="1"/>
                      <wps:spPr>
                        <a:xfrm>
                          <a:off x="0" y="0"/>
                          <a:ext cx="3440430" cy="1051560"/>
                        </a:xfrm>
                        <a:prstGeom prst="rect">
                          <a:avLst/>
                        </a:prstGeom>
                        <a:noFill/>
                        <a:ln w="6350">
                          <a:solidFill>
                            <a:prstClr val="black"/>
                          </a:solidFill>
                        </a:ln>
                      </wps:spPr>
                      <wps:txbx>
                        <w:txbxContent>
                          <w:p w14:paraId="2F42FB1B" w14:textId="19F659BF" w:rsidR="003270B8" w:rsidRPr="008D2220" w:rsidRDefault="003270B8" w:rsidP="008D2220">
                            <w:pPr>
                              <w:pStyle w:val="ThesisTitle"/>
                            </w:pPr>
                            <w:r>
                              <w:rPr>
                                <w:noProof/>
                              </w:rPr>
                              <w:drawing>
                                <wp:inline distT="0" distB="0" distL="0" distR="0" wp14:anchorId="1ADDB341" wp14:editId="4C4A5042">
                                  <wp:extent cx="3109260" cy="1062395"/>
                                  <wp:effectExtent l="0" t="0" r="2540" b="4445"/>
                                  <wp:docPr id="14" name="Picture 1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289654" cy="1124033"/>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68C582F" id="_x0000_t202" coordsize="21600,21600" o:spt="202" path="m,l,21600r21600,l21600,xe">
                <v:stroke joinstyle="miter"/>
                <v:path gradientshapeok="t" o:connecttype="rect"/>
              </v:shapetype>
              <v:shape id="Text Box 13" o:spid="_x0000_s1026" type="#_x0000_t202" style="position:absolute;left:0;text-align:left;margin-left:85.9pt;margin-top:0;width:270.9pt;height:82.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" filled="f" strokeweight=".5pt">
                <v:textbox>
                  <w:txbxContent>
                    <w:p w14:paraId="2F42FB1B" w14:textId="19F659BF" w:rsidR="003270B8" w:rsidRPr="008D2220" w:rsidRDefault="003270B8" w:rsidP="008D2220">
                      <w:pPr>
                        <w:pStyle w:val="ThesisTitle"/>
                      </w:pPr>
                      <w:r>
                        <w:rPr>
                          <w:noProof/>
                        </w:rPr>
                        <w:drawing>
                          <wp:inline distT="0" distB="0" distL="0" distR="0" wp14:anchorId="1ADDB341" wp14:editId="4C4A5042">
                            <wp:extent cx="3109260" cy="1062395"/>
                            <wp:effectExtent l="0" t="0" r="2540" b="4445"/>
                            <wp:docPr id="14" name="Picture 1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Logo&#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3289654" cy="1124033"/>
                                    </a:xfrm>
                                    <a:prstGeom prst="rect">
                                      <a:avLst/>
                                    </a:prstGeom>
                                  </pic:spPr>
                                </pic:pic>
                              </a:graphicData>
                            </a:graphic>
                          </wp:inline>
                        </w:drawing>
                      </w:r>
                    </w:p>
                  </w:txbxContent>
                </v:textbox>
                <w10:wrap type="square"/>
              </v:shape>
            </w:pict>
          </mc:Fallback>
        </mc:AlternateContent>
      </w:r>
    </w:p>
    <w:p w14:paraId="24E3CC94" w14:textId="77777777" w:rsidR="003270B8" w:rsidRDefault="003270B8" w:rsidP="003270B8">
      <w:pPr>
        <w:pStyle w:val="ThesisTitle"/>
        <w:jc w:val="left"/>
      </w:pPr>
    </w:p>
    <w:p w14:paraId="679D4B84" w14:textId="77777777" w:rsidR="003270B8" w:rsidRDefault="003270B8" w:rsidP="006172EC">
      <w:pPr>
        <w:pStyle w:val="ThesisTitle"/>
      </w:pPr>
    </w:p>
    <w:p w14:paraId="458611A5" w14:textId="47951121" w:rsidR="00C4500F" w:rsidRDefault="00C4500F" w:rsidP="006172EC">
      <w:pPr>
        <w:pStyle w:val="ThesisTitle"/>
      </w:pPr>
      <w:r>
        <w:t xml:space="preserve">Autograding C++ </w:t>
      </w:r>
      <w:r w:rsidR="00DF66F9">
        <w:t>Assignments</w:t>
      </w:r>
      <w:r>
        <w:t xml:space="preserve"> </w:t>
      </w:r>
    </w:p>
    <w:p w14:paraId="3E9E6596" w14:textId="77777777" w:rsidR="006172EC" w:rsidRDefault="006172EC" w:rsidP="003270B8">
      <w:pPr>
        <w:pStyle w:val="Author"/>
        <w:spacing w:before="1920"/>
      </w:pPr>
      <w:r>
        <w:t>By</w:t>
      </w:r>
    </w:p>
    <w:p w14:paraId="5DABF91E" w14:textId="1D9B9CE9" w:rsidR="006172EC" w:rsidRDefault="00C4500F" w:rsidP="006172EC">
      <w:pPr>
        <w:pStyle w:val="Author"/>
      </w:pPr>
      <w:r>
        <w:t>George Mattingly</w:t>
      </w:r>
    </w:p>
    <w:p w14:paraId="2980D4A2" w14:textId="77777777" w:rsidR="006172EC" w:rsidRDefault="006172EC" w:rsidP="006172EC">
      <w:pPr>
        <w:pStyle w:val="Submit"/>
      </w:pPr>
      <w:r>
        <w:t>Submitted in partial fulfillment of the</w:t>
      </w:r>
    </w:p>
    <w:p w14:paraId="4E6A116F" w14:textId="77777777" w:rsidR="006172EC" w:rsidRDefault="006172EC" w:rsidP="006172EC">
      <w:pPr>
        <w:pStyle w:val="Submit"/>
      </w:pPr>
      <w:r>
        <w:t>requirements for the degree of</w:t>
      </w:r>
    </w:p>
    <w:p w14:paraId="562BAD35" w14:textId="416CBAE2" w:rsidR="006172EC" w:rsidRDefault="006172EC" w:rsidP="006172EC">
      <w:pPr>
        <w:pStyle w:val="Submit"/>
      </w:pPr>
      <w:r>
        <w:t xml:space="preserve">Bachelor of Science with Honours in </w:t>
      </w:r>
      <w:r w:rsidR="00CB171D">
        <w:t>Computer Science</w:t>
      </w:r>
    </w:p>
    <w:p w14:paraId="64A0BAF2" w14:textId="77777777" w:rsidR="006172EC" w:rsidRDefault="006172EC" w:rsidP="006172EC">
      <w:pPr>
        <w:pStyle w:val="Submit"/>
      </w:pPr>
      <w:r>
        <w:t>at</w:t>
      </w:r>
    </w:p>
    <w:p w14:paraId="0530B6F3" w14:textId="77777777" w:rsidR="006172EC" w:rsidRDefault="006172EC" w:rsidP="006172EC">
      <w:pPr>
        <w:pStyle w:val="Submit"/>
      </w:pPr>
      <w:r>
        <w:t>Francis</w:t>
      </w:r>
      <w:r w:rsidR="008A29CC">
        <w:t>can</w:t>
      </w:r>
      <w:r>
        <w:t xml:space="preserve"> University</w:t>
      </w:r>
      <w:r w:rsidR="008A29CC">
        <w:t xml:space="preserve"> of Steubenville</w:t>
      </w:r>
    </w:p>
    <w:p w14:paraId="38E7445F" w14:textId="77777777" w:rsidR="006172EC" w:rsidRDefault="008A29CC" w:rsidP="006172EC">
      <w:pPr>
        <w:pStyle w:val="Submit"/>
      </w:pPr>
      <w:r>
        <w:t>Steubenville</w:t>
      </w:r>
      <w:r w:rsidR="006172EC">
        <w:t xml:space="preserve">, </w:t>
      </w:r>
      <w:r>
        <w:t>Ohio</w:t>
      </w:r>
    </w:p>
    <w:p w14:paraId="1B36BDEA" w14:textId="15A219B5" w:rsidR="006172EC" w:rsidRDefault="00CB171D" w:rsidP="006172EC">
      <w:pPr>
        <w:pStyle w:val="Submit"/>
      </w:pPr>
      <w:r>
        <w:t>dec</w:t>
      </w:r>
      <w:r w:rsidR="006172EC">
        <w:t xml:space="preserve"> </w:t>
      </w:r>
      <w:r w:rsidR="008A29CC">
        <w:t>2023</w:t>
      </w:r>
    </w:p>
    <w:p w14:paraId="1E2085D6" w14:textId="5F31392F" w:rsidR="000602D3" w:rsidRDefault="006172EC" w:rsidP="000602D3">
      <w:pPr>
        <w:pStyle w:val="Copyright"/>
        <w:sectPr w:rsidR="000602D3" w:rsidSect="00FD70EF">
          <w:footerReference w:type="default" r:id="rId9"/>
          <w:pgSz w:w="12240" w:h="15840" w:code="1"/>
          <w:pgMar w:top="1440" w:right="1440" w:bottom="1440" w:left="2160" w:header="720" w:footer="720" w:gutter="0"/>
          <w:cols w:space="720"/>
          <w:titlePg/>
          <w:docGrid w:linePitch="360"/>
        </w:sectPr>
      </w:pPr>
      <w:r>
        <w:t xml:space="preserve">© Copyright by </w:t>
      </w:r>
      <w:r w:rsidR="00CB171D">
        <w:t>george Mattingly</w:t>
      </w:r>
      <w:r>
        <w:t xml:space="preserve">, </w:t>
      </w:r>
      <w:r w:rsidR="008A29CC">
        <w:t>2023</w:t>
      </w:r>
    </w:p>
    <w:p w14:paraId="60BB35B0" w14:textId="103FC1C5" w:rsidR="006172EC" w:rsidRDefault="00CB171D" w:rsidP="000602D3">
      <w:pPr>
        <w:pStyle w:val="SignatureTop"/>
      </w:pPr>
      <w:r>
        <w:lastRenderedPageBreak/>
        <w:t>Franciscan</w:t>
      </w:r>
      <w:r w:rsidR="006172EC">
        <w:t xml:space="preserve"> University</w:t>
      </w:r>
    </w:p>
    <w:p w14:paraId="7F6E10EB" w14:textId="77777777" w:rsidR="008A29CC" w:rsidRDefault="008A29CC" w:rsidP="008A29CC">
      <w:pPr>
        <w:pStyle w:val="SignatureTop"/>
      </w:pPr>
      <w:r>
        <w:t>Department of Engineering and Computing</w:t>
      </w:r>
    </w:p>
    <w:p w14:paraId="3C8BFFDB" w14:textId="77D5588F" w:rsidR="006172EC" w:rsidRDefault="00497713" w:rsidP="004A634C">
      <w:pPr>
        <w:pStyle w:val="FrontText"/>
      </w:pPr>
      <w:r>
        <w:t>The undersigned hereby certify that they have read a thesis entitled “</w:t>
      </w:r>
      <w:proofErr w:type="spellStart"/>
      <w:r w:rsidR="00CB171D">
        <w:rPr>
          <w:b/>
        </w:rPr>
        <w:t>Autograding</w:t>
      </w:r>
      <w:proofErr w:type="spellEnd"/>
      <w:r w:rsidR="00CB171D">
        <w:rPr>
          <w:b/>
        </w:rPr>
        <w:t xml:space="preserve"> C++ </w:t>
      </w:r>
      <w:r w:rsidR="00DF66F9">
        <w:rPr>
          <w:b/>
        </w:rPr>
        <w:t>Assignments</w:t>
      </w:r>
      <w:r w:rsidR="005A7C1D">
        <w:rPr>
          <w:b/>
        </w:rPr>
        <w:t xml:space="preserve"> </w:t>
      </w:r>
      <w:r>
        <w:t xml:space="preserve">by </w:t>
      </w:r>
      <w:r w:rsidR="00CB171D">
        <w:rPr>
          <w:b/>
        </w:rPr>
        <w:t>George Mattingly</w:t>
      </w:r>
      <w:r>
        <w:t xml:space="preserve"> in partial fulfillment of the requirements for the degree of </w:t>
      </w:r>
      <w:r>
        <w:rPr>
          <w:b/>
        </w:rPr>
        <w:t>Bachelor of Science.</w:t>
      </w:r>
    </w:p>
    <w:p w14:paraId="61E35165" w14:textId="77777777" w:rsidR="009C4E21" w:rsidRDefault="009C4E21" w:rsidP="004A634C">
      <w:pPr>
        <w:pStyle w:val="FrontText"/>
      </w:pPr>
    </w:p>
    <w:p w14:paraId="68B66B8D" w14:textId="77777777" w:rsidR="009C4E21" w:rsidRDefault="009C4E21" w:rsidP="009C4E21"/>
    <w:p w14:paraId="3948F496" w14:textId="77777777" w:rsidR="009C4E21" w:rsidRDefault="009C4E21" w:rsidP="009C4E21"/>
    <w:p w14:paraId="3EDBFBB4" w14:textId="77777777" w:rsidR="009C4E21" w:rsidRPr="004E2652" w:rsidRDefault="009C4E21" w:rsidP="009C4E21"/>
    <w:p w14:paraId="185400BC" w14:textId="77777777" w:rsidR="009C4E21" w:rsidRDefault="009C4E21" w:rsidP="009C4E21"/>
    <w:p w14:paraId="69ACE5B1" w14:textId="77777777" w:rsidR="009C4E21" w:rsidRDefault="009C4E21" w:rsidP="009C4E21"/>
    <w:p w14:paraId="28F49663" w14:textId="77777777" w:rsidR="009C4E21" w:rsidRDefault="009C4E21" w:rsidP="009C4E21"/>
    <w:p w14:paraId="4A3A1AB2" w14:textId="77777777" w:rsidR="009C4E21" w:rsidRDefault="009C4E21" w:rsidP="009C4E21">
      <w:pPr>
        <w:ind w:left="2160"/>
        <w:rPr>
          <w:noProof/>
        </w:rPr>
      </w:pPr>
      <w:r>
        <w:t>Dated</w:t>
      </w:r>
      <w:r>
        <w:rPr>
          <w:noProof/>
        </w:rPr>
        <w:t xml:space="preserve">: </w:t>
      </w:r>
    </w:p>
    <w:p w14:paraId="321F0A7D" w14:textId="77777777" w:rsidR="009C4E21" w:rsidRDefault="00287278" w:rsidP="009C4E21">
      <w:pPr>
        <w:ind w:left="2160"/>
        <w:rPr>
          <w:noProof/>
        </w:rPr>
      </w:pPr>
      <w:r>
        <w:rPr>
          <w:noProof/>
        </w:rPr>
        <mc:AlternateContent>
          <mc:Choice Requires="wps">
            <w:drawing>
              <wp:anchor distT="0" distB="0" distL="114300" distR="114300" simplePos="0" relativeHeight="251656192" behindDoc="0" locked="0" layoutInCell="1" allowOverlap="1" wp14:anchorId="35D4505D" wp14:editId="2D1BE0F8">
                <wp:simplePos x="0" y="0"/>
                <wp:positionH relativeFrom="column">
                  <wp:posOffset>2514600</wp:posOffset>
                </wp:positionH>
                <wp:positionV relativeFrom="paragraph">
                  <wp:posOffset>3810</wp:posOffset>
                </wp:positionV>
                <wp:extent cx="2857500" cy="0"/>
                <wp:effectExtent l="0" t="0" r="0" b="0"/>
                <wp:wrapNone/>
                <wp:docPr id="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833BC3"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3pt" to="423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">
                <o:lock v:ext="edit" shapetype="f"/>
              </v:line>
            </w:pict>
          </mc:Fallback>
        </mc:AlternateContent>
      </w:r>
    </w:p>
    <w:p w14:paraId="6BE21F7F" w14:textId="77777777" w:rsidR="009C4E21" w:rsidRDefault="009C4E21" w:rsidP="009C4E21">
      <w:pPr>
        <w:ind w:left="2160"/>
        <w:rPr>
          <w:noProof/>
        </w:rPr>
      </w:pPr>
    </w:p>
    <w:p w14:paraId="5CDF2CEB" w14:textId="77777777" w:rsidR="009C4E21" w:rsidRDefault="009C4E21" w:rsidP="009C4E21">
      <w:pPr>
        <w:ind w:left="2160"/>
        <w:rPr>
          <w:noProof/>
        </w:rPr>
      </w:pPr>
    </w:p>
    <w:p w14:paraId="78CB0EDB" w14:textId="77777777" w:rsidR="009C4E21" w:rsidRDefault="00287278" w:rsidP="009C4E21">
      <w:pPr>
        <w:ind w:left="2160"/>
        <w:rPr>
          <w:noProof/>
        </w:rPr>
      </w:pPr>
      <w:r>
        <w:rPr>
          <w:noProof/>
        </w:rPr>
        <mc:AlternateContent>
          <mc:Choice Requires="wps">
            <w:drawing>
              <wp:anchor distT="0" distB="0" distL="114300" distR="114300" simplePos="0" relativeHeight="251657216" behindDoc="0" locked="0" layoutInCell="1" allowOverlap="1" wp14:anchorId="21925420" wp14:editId="05B214CA">
                <wp:simplePos x="0" y="0"/>
                <wp:positionH relativeFrom="column">
                  <wp:posOffset>2514600</wp:posOffset>
                </wp:positionH>
                <wp:positionV relativeFrom="paragraph">
                  <wp:posOffset>163830</wp:posOffset>
                </wp:positionV>
                <wp:extent cx="2857500" cy="0"/>
                <wp:effectExtent l="0" t="0" r="0" b="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857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DEE268" id="Line 4"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8pt,12.9pt" to="423pt,1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">
                <o:lock v:ext="edit" shapetype="f"/>
              </v:line>
            </w:pict>
          </mc:Fallback>
        </mc:AlternateContent>
      </w:r>
      <w:r w:rsidR="009C4E21">
        <w:rPr>
          <w:noProof/>
        </w:rPr>
        <w:t>Supervisor:</w:t>
      </w:r>
    </w:p>
    <w:p w14:paraId="2105DF72" w14:textId="5C8C0404" w:rsidR="009C4E21" w:rsidRPr="00B13346" w:rsidRDefault="009C4E21" w:rsidP="009C4E21">
      <w:pPr>
        <w:ind w:left="2160"/>
        <w:rPr>
          <w:noProof/>
          <w:sz w:val="20"/>
          <w:szCs w:val="20"/>
        </w:rPr>
      </w:pPr>
      <w:r>
        <w:rPr>
          <w:noProof/>
        </w:rPr>
        <w:tab/>
      </w:r>
      <w:r>
        <w:rPr>
          <w:noProof/>
        </w:rPr>
        <w:tab/>
      </w:r>
      <w:r>
        <w:rPr>
          <w:noProof/>
        </w:rPr>
        <w:tab/>
      </w:r>
      <w:r>
        <w:rPr>
          <w:noProof/>
        </w:rPr>
        <w:tab/>
      </w:r>
      <w:r w:rsidRPr="00B13346">
        <w:rPr>
          <w:noProof/>
          <w:sz w:val="20"/>
          <w:szCs w:val="20"/>
        </w:rPr>
        <w:t xml:space="preserve">Dr. </w:t>
      </w:r>
      <w:r w:rsidR="00CB171D">
        <w:rPr>
          <w:noProof/>
          <w:sz w:val="20"/>
          <w:szCs w:val="20"/>
        </w:rPr>
        <w:t>Stephen Frezza</w:t>
      </w:r>
    </w:p>
    <w:p w14:paraId="7959E3DD" w14:textId="77777777" w:rsidR="009C4E21" w:rsidRDefault="009C4E21" w:rsidP="009C4E21">
      <w:pPr>
        <w:ind w:left="2160"/>
        <w:rPr>
          <w:noProof/>
        </w:rPr>
      </w:pPr>
    </w:p>
    <w:p w14:paraId="0887921F" w14:textId="77777777" w:rsidR="009C4E21" w:rsidRDefault="009C4E21" w:rsidP="009C4E21">
      <w:pPr>
        <w:ind w:left="2160"/>
        <w:rPr>
          <w:noProof/>
        </w:rPr>
      </w:pPr>
    </w:p>
    <w:p w14:paraId="269D698D" w14:textId="77777777" w:rsidR="00497713" w:rsidRDefault="00497713" w:rsidP="00BD0118">
      <w:pPr>
        <w:pStyle w:val="PermissionTop"/>
      </w:pPr>
      <w:r>
        <w:br w:type="page"/>
      </w:r>
      <w:r w:rsidR="00BD0118">
        <w:lastRenderedPageBreak/>
        <w:t>Francis</w:t>
      </w:r>
      <w:r w:rsidR="008A29CC">
        <w:t>can</w:t>
      </w:r>
      <w:r w:rsidR="00BD0118">
        <w:t xml:space="preserve"> University</w:t>
      </w:r>
      <w:r w:rsidR="008A29CC">
        <w:t xml:space="preserve"> of Steubenville</w:t>
      </w:r>
    </w:p>
    <w:p w14:paraId="7FE711AC" w14:textId="64CC54E3" w:rsidR="00BD0118" w:rsidRDefault="00B04480" w:rsidP="00BD0118">
      <w:pPr>
        <w:pStyle w:val="PermissionDate"/>
      </w:pPr>
      <w:r>
        <w:t>Dec</w:t>
      </w:r>
      <w:r w:rsidR="00BD0118">
        <w:t xml:space="preserve"> 20</w:t>
      </w:r>
      <w:r w:rsidR="008A29CC">
        <w:t>23</w:t>
      </w:r>
    </w:p>
    <w:p w14:paraId="5E9DF050" w14:textId="20CB7464" w:rsidR="00BD0118" w:rsidRDefault="00BD0118" w:rsidP="00BD0118">
      <w:pPr>
        <w:pStyle w:val="PermissionList"/>
      </w:pPr>
      <w:r>
        <w:t>Author:</w:t>
      </w:r>
      <w:r>
        <w:tab/>
      </w:r>
      <w:r w:rsidR="00C4500F">
        <w:t>George Mattingly</w:t>
      </w:r>
    </w:p>
    <w:p w14:paraId="6C191E94" w14:textId="3A40950C" w:rsidR="00BD0118" w:rsidRDefault="00BD0118" w:rsidP="00BD0118">
      <w:pPr>
        <w:pStyle w:val="PermissionList"/>
      </w:pPr>
      <w:r>
        <w:t>Title:</w:t>
      </w:r>
      <w:r>
        <w:tab/>
      </w:r>
      <w:proofErr w:type="spellStart"/>
      <w:r w:rsidR="00C4500F">
        <w:t>Autograding</w:t>
      </w:r>
      <w:proofErr w:type="spellEnd"/>
      <w:r w:rsidR="00C4500F">
        <w:t xml:space="preserve"> C++ </w:t>
      </w:r>
      <w:r w:rsidR="00DF66F9">
        <w:t>Assignments</w:t>
      </w:r>
    </w:p>
    <w:p w14:paraId="1AB6F4BA" w14:textId="0A57F690" w:rsidR="00BD0118" w:rsidRDefault="00BD0118" w:rsidP="00BD0118">
      <w:pPr>
        <w:pStyle w:val="PermissionList"/>
      </w:pPr>
      <w:r>
        <w:t>Department:</w:t>
      </w:r>
      <w:r>
        <w:tab/>
      </w:r>
      <w:r w:rsidR="00B04480">
        <w:t>Engineering and Computing</w:t>
      </w:r>
    </w:p>
    <w:p w14:paraId="16AC95EE" w14:textId="2465ED1D" w:rsidR="00BD0118" w:rsidRDefault="00BD0118" w:rsidP="00BD0118">
      <w:pPr>
        <w:pStyle w:val="PermissionList"/>
      </w:pPr>
      <w:r>
        <w:t>Convocation:</w:t>
      </w:r>
      <w:r>
        <w:tab/>
      </w:r>
      <w:r w:rsidR="00C4500F">
        <w:t>dec</w:t>
      </w:r>
      <w:r>
        <w:t xml:space="preserve"> </w:t>
      </w:r>
      <w:r w:rsidR="008A29CC">
        <w:t>2023</w:t>
      </w:r>
    </w:p>
    <w:p w14:paraId="76008ED2" w14:textId="77777777" w:rsidR="00BD0118" w:rsidRDefault="00BD0118" w:rsidP="004A634C">
      <w:pPr>
        <w:pStyle w:val="FrontText"/>
      </w:pPr>
      <w:r>
        <w:t>Permission is herewith granted to Francis</w:t>
      </w:r>
      <w:r w:rsidR="008A29CC">
        <w:t>can</w:t>
      </w:r>
      <w:r>
        <w:t xml:space="preserve"> University</w:t>
      </w:r>
      <w:r w:rsidR="008A29CC">
        <w:t xml:space="preserve"> of Steubenville</w:t>
      </w:r>
      <w:r>
        <w:t xml:space="preserve"> to circulate and to have copied for non-commercial purposes, at its direction, the above title upon request of individuals or institutions.</w:t>
      </w:r>
    </w:p>
    <w:p w14:paraId="0E73F372" w14:textId="77777777" w:rsidR="009C4E21" w:rsidRDefault="009C4E21" w:rsidP="009C4E21"/>
    <w:p w14:paraId="114F1849" w14:textId="77777777" w:rsidR="009C4E21" w:rsidRDefault="009C4E21" w:rsidP="009C4E21"/>
    <w:p w14:paraId="22636105" w14:textId="77777777" w:rsidR="009C4E21" w:rsidRDefault="009C4E21" w:rsidP="009C4E21"/>
    <w:p w14:paraId="598DAEA4" w14:textId="77777777" w:rsidR="009C4E21" w:rsidRDefault="00287278" w:rsidP="009C4E21">
      <w:r>
        <w:rPr>
          <w:noProof/>
        </w:rPr>
        <mc:AlternateContent>
          <mc:Choice Requires="wps">
            <w:drawing>
              <wp:anchor distT="0" distB="0" distL="114300" distR="114300" simplePos="0" relativeHeight="251659264" behindDoc="0" locked="0" layoutInCell="1" allowOverlap="1" wp14:anchorId="55DB8AF6" wp14:editId="626ED801">
                <wp:simplePos x="0" y="0"/>
                <wp:positionH relativeFrom="column">
                  <wp:posOffset>2743200</wp:posOffset>
                </wp:positionH>
                <wp:positionV relativeFrom="paragraph">
                  <wp:posOffset>124460</wp:posOffset>
                </wp:positionV>
                <wp:extent cx="2743200" cy="0"/>
                <wp:effectExtent l="0" t="0" r="0" b="0"/>
                <wp:wrapNone/>
                <wp:docPr id="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7432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693B472"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in,9.8pt" to="6in,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">
                <o:lock v:ext="edit" shapetype="f"/>
              </v:line>
            </w:pict>
          </mc:Fallback>
        </mc:AlternateContent>
      </w:r>
    </w:p>
    <w:p w14:paraId="2B71C1C4" w14:textId="18A76378" w:rsidR="009C4E21" w:rsidRDefault="00C4500F" w:rsidP="009C4E21">
      <w:pPr>
        <w:ind w:firstLine="4320"/>
        <w:jc w:val="center"/>
      </w:pPr>
      <w:r>
        <w:t>George Mattingly</w:t>
      </w:r>
    </w:p>
    <w:p w14:paraId="46233D2A" w14:textId="77777777" w:rsidR="009C4E21" w:rsidRDefault="009C4E21" w:rsidP="009C4E21"/>
    <w:p w14:paraId="50EE609A" w14:textId="77777777" w:rsidR="009C4E21" w:rsidRDefault="009C4E21" w:rsidP="009C4E21"/>
    <w:p w14:paraId="63FCE6CF" w14:textId="77777777" w:rsidR="009C4E21" w:rsidRDefault="009C4E21" w:rsidP="009C4E21"/>
    <w:p w14:paraId="782F7E7E" w14:textId="77777777" w:rsidR="009C4E21" w:rsidRDefault="009C4E21" w:rsidP="009C4E21"/>
    <w:p w14:paraId="5114AC2C" w14:textId="77777777" w:rsidR="009C4E21" w:rsidRDefault="009C4E21" w:rsidP="009C4E21"/>
    <w:p w14:paraId="211DEC54" w14:textId="77777777" w:rsidR="009C4E21" w:rsidRDefault="009C4E21" w:rsidP="009C4E21"/>
    <w:p w14:paraId="14000BEA" w14:textId="77777777" w:rsidR="004A634C" w:rsidRPr="00025C3B" w:rsidRDefault="004A634C" w:rsidP="004A634C">
      <w:pPr>
        <w:pStyle w:val="PermissionBottom"/>
      </w:pPr>
      <w:r w:rsidRPr="00025C3B">
        <w:t>The author reserves other publication rights, and neither the thesis nor extensive extractions from it may be printed or otherwise reproduced without the author's written permission.</w:t>
      </w:r>
    </w:p>
    <w:p w14:paraId="60D5C8BA" w14:textId="77777777" w:rsidR="004A634C" w:rsidRDefault="004A634C" w:rsidP="004A634C">
      <w:pPr>
        <w:pStyle w:val="PermissionBottom"/>
      </w:pPr>
      <w:r w:rsidRPr="00BC3A81">
        <w:t xml:space="preserve">The Author attests that permissions has been obtained for the use any copyrighted material appearing in this thesis (other </w:t>
      </w:r>
      <w:proofErr w:type="spellStart"/>
      <w:r w:rsidRPr="00BC3A81">
        <w:t>then</w:t>
      </w:r>
      <w:proofErr w:type="spellEnd"/>
      <w:r w:rsidRPr="00BC3A81">
        <w:t xml:space="preserve"> of brief excerpts requiring only proper acknowledgement in scholarly writing) and that all such use is clearly acknowledged.</w:t>
      </w:r>
    </w:p>
    <w:p w14:paraId="048274AB" w14:textId="77777777" w:rsidR="004A634C" w:rsidRDefault="004A634C" w:rsidP="004A634C">
      <w:pPr>
        <w:pStyle w:val="Dedication"/>
      </w:pPr>
      <w:r>
        <w:br w:type="page"/>
      </w:r>
      <w:r w:rsidR="00481A4C">
        <w:lastRenderedPageBreak/>
        <w:t xml:space="preserve">Thanks be to God and </w:t>
      </w:r>
      <w:r>
        <w:t xml:space="preserve">to the one who </w:t>
      </w:r>
      <w:r w:rsidR="00481A4C">
        <w:t>originally authored</w:t>
      </w:r>
      <w:r>
        <w:t xml:space="preserve"> this</w:t>
      </w:r>
      <w:r w:rsidR="00481A4C">
        <w:t xml:space="preserve"> template many years ago.</w:t>
      </w:r>
    </w:p>
    <w:p w14:paraId="1BC28995" w14:textId="77777777" w:rsidR="00BD0118" w:rsidRDefault="004A634C" w:rsidP="000E3C4E">
      <w:pPr>
        <w:pStyle w:val="FrontHeading"/>
      </w:pPr>
      <w:r>
        <w:br w:type="page"/>
      </w:r>
      <w:r w:rsidR="000E3C4E">
        <w:lastRenderedPageBreak/>
        <w:t>Abstract</w:t>
      </w:r>
    </w:p>
    <w:p w14:paraId="45E7B106" w14:textId="4FDFFF8F" w:rsidR="00AB0843" w:rsidRDefault="00AB0843" w:rsidP="00AB0843">
      <w:pPr>
        <w:pStyle w:val="Body"/>
      </w:pPr>
      <w:r>
        <w:t xml:space="preserve">The </w:t>
      </w:r>
      <w:proofErr w:type="spellStart"/>
      <w:r>
        <w:t>autograder</w:t>
      </w:r>
      <w:proofErr w:type="spellEnd"/>
      <w:r>
        <w:t xml:space="preserve"> in this project was successfully </w:t>
      </w:r>
      <w:r w:rsidR="00314CF8">
        <w:t xml:space="preserve">built </w:t>
      </w:r>
      <w:r>
        <w:t xml:space="preserve">for the computer science and software engineering programs at Franciscan University. The professors in the Engineering and Computing Department will have full access to the </w:t>
      </w:r>
      <w:proofErr w:type="spellStart"/>
      <w:r>
        <w:t>autograder</w:t>
      </w:r>
      <w:proofErr w:type="spellEnd"/>
      <w:r>
        <w:t xml:space="preserve"> for conf</w:t>
      </w:r>
      <w:r w:rsidR="00314CF8">
        <w:t>ig</w:t>
      </w:r>
      <w:r>
        <w:t xml:space="preserve">uring and writing tests for any programming assignments they want to set up. It is easily configurable to set up tests for unit testing and grading functions, classes, or any </w:t>
      </w:r>
      <w:r w:rsidR="00314CF8">
        <w:t xml:space="preserve">other </w:t>
      </w:r>
      <w:r>
        <w:t>part of code they want to check for accuracy</w:t>
      </w:r>
      <w:r w:rsidR="00314CF8">
        <w:t xml:space="preserve"> in student submissions on </w:t>
      </w:r>
      <w:proofErr w:type="spellStart"/>
      <w:r w:rsidR="00314CF8">
        <w:t>GradeScope</w:t>
      </w:r>
      <w:proofErr w:type="spellEnd"/>
      <w:r>
        <w:t xml:space="preserve">. The </w:t>
      </w:r>
      <w:proofErr w:type="spellStart"/>
      <w:r>
        <w:t>autograder</w:t>
      </w:r>
      <w:proofErr w:type="spellEnd"/>
      <w:r>
        <w:t xml:space="preserve"> was designed for use in </w:t>
      </w:r>
      <w:proofErr w:type="spellStart"/>
      <w:r>
        <w:t>GradeScope’s</w:t>
      </w:r>
      <w:proofErr w:type="spellEnd"/>
      <w:r>
        <w:t xml:space="preserve"> website</w:t>
      </w:r>
      <w:r w:rsidR="00314CF8">
        <w:t xml:space="preserve"> and it does not work for other websites in its current state.</w:t>
      </w:r>
    </w:p>
    <w:p w14:paraId="250F4A41" w14:textId="77777777" w:rsidR="000E3C4E" w:rsidRDefault="000E3C4E" w:rsidP="000E3C4E">
      <w:pPr>
        <w:pStyle w:val="FrontHeading"/>
      </w:pPr>
      <w:r>
        <w:br w:type="page"/>
      </w:r>
      <w:r>
        <w:lastRenderedPageBreak/>
        <w:t>Acknowledgements</w:t>
      </w:r>
    </w:p>
    <w:p w14:paraId="6315C331" w14:textId="22B4B841" w:rsidR="000E3C4E" w:rsidRDefault="00AB0843" w:rsidP="000E3C4E">
      <w:pPr>
        <w:pStyle w:val="Body"/>
      </w:pPr>
      <w:r>
        <w:t xml:space="preserve">First, I would like to thank Dr. Stephen Frezza for his contributions to making this project possible. Without his assistance, this project would not have been successful in the amount of time that was allocated for the project. He provided assistance not only in </w:t>
      </w:r>
      <w:r w:rsidR="00314CF8">
        <w:t xml:space="preserve">assisting with writing the </w:t>
      </w:r>
      <w:proofErr w:type="gramStart"/>
      <w:r w:rsidR="00314CF8">
        <w:t>code</w:t>
      </w:r>
      <w:r>
        <w:t>, but</w:t>
      </w:r>
      <w:proofErr w:type="gramEnd"/>
      <w:r>
        <w:t xml:space="preserve"> motivated me to push myself further and grow as a software developer. I learned </w:t>
      </w:r>
      <w:r w:rsidR="00314CF8">
        <w:t>a great deal</w:t>
      </w:r>
      <w:r>
        <w:t xml:space="preserve"> about the steps of developing software with his </w:t>
      </w:r>
      <w:r w:rsidR="00314CF8">
        <w:t>guidance</w:t>
      </w:r>
      <w:r>
        <w:t>.</w:t>
      </w:r>
    </w:p>
    <w:p w14:paraId="3157F0AA" w14:textId="2DE8CD68" w:rsidR="00AB0843" w:rsidRDefault="00AB0843" w:rsidP="000E3C4E">
      <w:pPr>
        <w:pStyle w:val="Body"/>
      </w:pPr>
      <w:r>
        <w:t xml:space="preserve">I would also like to thank </w:t>
      </w:r>
      <w:r w:rsidR="00314CF8">
        <w:t xml:space="preserve">one of my professors, </w:t>
      </w:r>
      <w:r>
        <w:t>Douglas Reynolds for his assistance in fixing bugs related to</w:t>
      </w:r>
      <w:r w:rsidR="00314CF8">
        <w:t xml:space="preserve"> the</w:t>
      </w:r>
      <w:r>
        <w:t xml:space="preserve"> </w:t>
      </w:r>
      <w:proofErr w:type="spellStart"/>
      <w:r>
        <w:t>CMake</w:t>
      </w:r>
      <w:proofErr w:type="spellEnd"/>
      <w:r>
        <w:t xml:space="preserve"> </w:t>
      </w:r>
      <w:r w:rsidR="00314CF8">
        <w:t xml:space="preserve">files </w:t>
      </w:r>
      <w:r>
        <w:t xml:space="preserve">and the </w:t>
      </w:r>
      <w:proofErr w:type="spellStart"/>
      <w:r>
        <w:t>GoogleTesting</w:t>
      </w:r>
      <w:proofErr w:type="spellEnd"/>
      <w:r>
        <w:t xml:space="preserve"> </w:t>
      </w:r>
      <w:r w:rsidR="00314CF8">
        <w:t>unit tests in the project</w:t>
      </w:r>
      <w:r>
        <w:t xml:space="preserve">. Without his help, I would not have met the deadline </w:t>
      </w:r>
      <w:r w:rsidR="00314CF8">
        <w:t>for the project</w:t>
      </w:r>
      <w:r>
        <w:t xml:space="preserve">. I would also like to thank him for teaching about Docker and the DevOps development cycle in the </w:t>
      </w:r>
      <w:proofErr w:type="spellStart"/>
      <w:r>
        <w:t>DevSecOps</w:t>
      </w:r>
      <w:proofErr w:type="spellEnd"/>
      <w:r>
        <w:t xml:space="preserve"> course </w:t>
      </w:r>
      <w:r w:rsidR="00314CF8">
        <w:t>this semester. Learning these skills from the course helped tremendously in the development of this project.</w:t>
      </w:r>
    </w:p>
    <w:p w14:paraId="54EE2B41" w14:textId="77777777" w:rsidR="000E3C4E" w:rsidRDefault="000E3C4E" w:rsidP="000E3C4E">
      <w:pPr>
        <w:pStyle w:val="FrontHeading"/>
      </w:pPr>
      <w:r>
        <w:br w:type="page"/>
      </w:r>
      <w:bookmarkStart w:id="0" w:name="_Hlk153615146"/>
      <w:bookmarkStart w:id="1" w:name="_Hlk153615110"/>
      <w:r>
        <w:lastRenderedPageBreak/>
        <w:t>Contents</w:t>
      </w:r>
    </w:p>
    <w:p w14:paraId="559D4237" w14:textId="1C45008F" w:rsidR="00AB0843" w:rsidRDefault="009C4E21">
      <w:pPr>
        <w:pStyle w:val="TOC1"/>
        <w:tabs>
          <w:tab w:val="left" w:pos="1320"/>
          <w:tab w:val="right" w:leader="dot" w:pos="8630"/>
        </w:tabs>
        <w:rPr>
          <w:rFonts w:asciiTheme="minorHAnsi" w:eastAsiaTheme="minorEastAsia" w:hAnsiTheme="minorHAnsi" w:cstheme="minorBidi"/>
          <w:b w:val="0"/>
          <w:noProof/>
          <w:kern w:val="2"/>
          <w:sz w:val="22"/>
          <w:szCs w:val="22"/>
          <w14:ligatures w14:val="standardContextual"/>
        </w:rPr>
      </w:pPr>
      <w:r>
        <w:fldChar w:fldCharType="begin"/>
      </w:r>
      <w:r>
        <w:instrText xml:space="preserve"> TOC \o "1-4" \h \z \u </w:instrText>
      </w:r>
      <w:r>
        <w:fldChar w:fldCharType="separate"/>
      </w:r>
      <w:hyperlink w:anchor="_Toc153621086" w:history="1">
        <w:r w:rsidR="00AB0843" w:rsidRPr="005B4211">
          <w:rPr>
            <w:rStyle w:val="Hyperlink"/>
            <w:noProof/>
          </w:rPr>
          <w:t>Chapter 1</w:t>
        </w:r>
        <w:r w:rsidR="00AB0843">
          <w:rPr>
            <w:rFonts w:asciiTheme="minorHAnsi" w:eastAsiaTheme="minorEastAsia" w:hAnsiTheme="minorHAnsi" w:cstheme="minorBidi"/>
            <w:b w:val="0"/>
            <w:noProof/>
            <w:kern w:val="2"/>
            <w:sz w:val="22"/>
            <w:szCs w:val="22"/>
            <w14:ligatures w14:val="standardContextual"/>
          </w:rPr>
          <w:tab/>
        </w:r>
        <w:r w:rsidR="00AB0843" w:rsidRPr="005B4211">
          <w:rPr>
            <w:rStyle w:val="Hyperlink"/>
            <w:noProof/>
          </w:rPr>
          <w:t>Introduction/Motivation</w:t>
        </w:r>
        <w:r w:rsidR="00AB0843">
          <w:rPr>
            <w:noProof/>
            <w:webHidden/>
          </w:rPr>
          <w:tab/>
        </w:r>
        <w:r w:rsidR="00AB0843">
          <w:rPr>
            <w:noProof/>
            <w:webHidden/>
          </w:rPr>
          <w:fldChar w:fldCharType="begin"/>
        </w:r>
        <w:r w:rsidR="00AB0843">
          <w:rPr>
            <w:noProof/>
            <w:webHidden/>
          </w:rPr>
          <w:instrText xml:space="preserve"> PAGEREF _Toc153621086 \h </w:instrText>
        </w:r>
        <w:r w:rsidR="00AB0843">
          <w:rPr>
            <w:noProof/>
            <w:webHidden/>
          </w:rPr>
        </w:r>
        <w:r w:rsidR="00AB0843">
          <w:rPr>
            <w:noProof/>
            <w:webHidden/>
          </w:rPr>
          <w:fldChar w:fldCharType="separate"/>
        </w:r>
        <w:r w:rsidR="00AB0843">
          <w:rPr>
            <w:noProof/>
            <w:webHidden/>
          </w:rPr>
          <w:t>7</w:t>
        </w:r>
        <w:r w:rsidR="00AB0843">
          <w:rPr>
            <w:noProof/>
            <w:webHidden/>
          </w:rPr>
          <w:fldChar w:fldCharType="end"/>
        </w:r>
      </w:hyperlink>
    </w:p>
    <w:p w14:paraId="0D021A71" w14:textId="5AB60912" w:rsidR="00AB0843" w:rsidRDefault="00AB0843">
      <w:pPr>
        <w:pStyle w:val="TOC1"/>
        <w:tabs>
          <w:tab w:val="left" w:pos="1320"/>
          <w:tab w:val="right" w:leader="dot" w:pos="8630"/>
        </w:tabs>
        <w:rPr>
          <w:rFonts w:asciiTheme="minorHAnsi" w:eastAsiaTheme="minorEastAsia" w:hAnsiTheme="minorHAnsi" w:cstheme="minorBidi"/>
          <w:b w:val="0"/>
          <w:noProof/>
          <w:kern w:val="2"/>
          <w:sz w:val="22"/>
          <w:szCs w:val="22"/>
          <w14:ligatures w14:val="standardContextual"/>
        </w:rPr>
      </w:pPr>
      <w:hyperlink w:anchor="_Toc153621087" w:history="1">
        <w:r w:rsidRPr="005B4211">
          <w:rPr>
            <w:rStyle w:val="Hyperlink"/>
            <w:noProof/>
          </w:rPr>
          <w:t>Chapter 2</w:t>
        </w:r>
        <w:r>
          <w:rPr>
            <w:rFonts w:asciiTheme="minorHAnsi" w:eastAsiaTheme="minorEastAsia" w:hAnsiTheme="minorHAnsi" w:cstheme="minorBidi"/>
            <w:b w:val="0"/>
            <w:noProof/>
            <w:kern w:val="2"/>
            <w:sz w:val="22"/>
            <w:szCs w:val="22"/>
            <w14:ligatures w14:val="standardContextual"/>
          </w:rPr>
          <w:tab/>
        </w:r>
        <w:r w:rsidRPr="005B4211">
          <w:rPr>
            <w:rStyle w:val="Hyperlink"/>
            <w:noProof/>
          </w:rPr>
          <w:t>Requirements</w:t>
        </w:r>
        <w:r>
          <w:rPr>
            <w:noProof/>
            <w:webHidden/>
          </w:rPr>
          <w:tab/>
        </w:r>
        <w:r>
          <w:rPr>
            <w:noProof/>
            <w:webHidden/>
          </w:rPr>
          <w:fldChar w:fldCharType="begin"/>
        </w:r>
        <w:r>
          <w:rPr>
            <w:noProof/>
            <w:webHidden/>
          </w:rPr>
          <w:instrText xml:space="preserve"> PAGEREF _Toc153621087 \h </w:instrText>
        </w:r>
        <w:r>
          <w:rPr>
            <w:noProof/>
            <w:webHidden/>
          </w:rPr>
        </w:r>
        <w:r>
          <w:rPr>
            <w:noProof/>
            <w:webHidden/>
          </w:rPr>
          <w:fldChar w:fldCharType="separate"/>
        </w:r>
        <w:r>
          <w:rPr>
            <w:noProof/>
            <w:webHidden/>
          </w:rPr>
          <w:t>9</w:t>
        </w:r>
        <w:r>
          <w:rPr>
            <w:noProof/>
            <w:webHidden/>
          </w:rPr>
          <w:fldChar w:fldCharType="end"/>
        </w:r>
      </w:hyperlink>
    </w:p>
    <w:p w14:paraId="24BD0817" w14:textId="3BD7810A" w:rsidR="00AB0843" w:rsidRDefault="00AB0843">
      <w:pPr>
        <w:pStyle w:val="TOC1"/>
        <w:tabs>
          <w:tab w:val="left" w:pos="1320"/>
          <w:tab w:val="right" w:leader="dot" w:pos="8630"/>
        </w:tabs>
        <w:rPr>
          <w:rFonts w:asciiTheme="minorHAnsi" w:eastAsiaTheme="minorEastAsia" w:hAnsiTheme="minorHAnsi" w:cstheme="minorBidi"/>
          <w:b w:val="0"/>
          <w:noProof/>
          <w:kern w:val="2"/>
          <w:sz w:val="22"/>
          <w:szCs w:val="22"/>
          <w14:ligatures w14:val="standardContextual"/>
        </w:rPr>
      </w:pPr>
      <w:hyperlink w:anchor="_Toc153621088" w:history="1">
        <w:r w:rsidRPr="005B4211">
          <w:rPr>
            <w:rStyle w:val="Hyperlink"/>
            <w:noProof/>
          </w:rPr>
          <w:t>Chapter 3</w:t>
        </w:r>
        <w:r>
          <w:rPr>
            <w:rFonts w:asciiTheme="minorHAnsi" w:eastAsiaTheme="minorEastAsia" w:hAnsiTheme="minorHAnsi" w:cstheme="minorBidi"/>
            <w:b w:val="0"/>
            <w:noProof/>
            <w:kern w:val="2"/>
            <w:sz w:val="22"/>
            <w:szCs w:val="22"/>
            <w14:ligatures w14:val="standardContextual"/>
          </w:rPr>
          <w:tab/>
        </w:r>
        <w:r w:rsidRPr="005B4211">
          <w:rPr>
            <w:rStyle w:val="Hyperlink"/>
            <w:noProof/>
          </w:rPr>
          <w:t>Design</w:t>
        </w:r>
        <w:r>
          <w:rPr>
            <w:noProof/>
            <w:webHidden/>
          </w:rPr>
          <w:tab/>
        </w:r>
        <w:r>
          <w:rPr>
            <w:noProof/>
            <w:webHidden/>
          </w:rPr>
          <w:fldChar w:fldCharType="begin"/>
        </w:r>
        <w:r>
          <w:rPr>
            <w:noProof/>
            <w:webHidden/>
          </w:rPr>
          <w:instrText xml:space="preserve"> PAGEREF _Toc153621088 \h </w:instrText>
        </w:r>
        <w:r>
          <w:rPr>
            <w:noProof/>
            <w:webHidden/>
          </w:rPr>
        </w:r>
        <w:r>
          <w:rPr>
            <w:noProof/>
            <w:webHidden/>
          </w:rPr>
          <w:fldChar w:fldCharType="separate"/>
        </w:r>
        <w:r>
          <w:rPr>
            <w:noProof/>
            <w:webHidden/>
          </w:rPr>
          <w:t>10</w:t>
        </w:r>
        <w:r>
          <w:rPr>
            <w:noProof/>
            <w:webHidden/>
          </w:rPr>
          <w:fldChar w:fldCharType="end"/>
        </w:r>
      </w:hyperlink>
    </w:p>
    <w:p w14:paraId="02EC2630" w14:textId="03FE7BD5" w:rsidR="00AB0843" w:rsidRDefault="00AB0843">
      <w:pPr>
        <w:pStyle w:val="TOC1"/>
        <w:tabs>
          <w:tab w:val="left" w:pos="1320"/>
          <w:tab w:val="right" w:leader="dot" w:pos="8630"/>
        </w:tabs>
        <w:rPr>
          <w:rFonts w:asciiTheme="minorHAnsi" w:eastAsiaTheme="minorEastAsia" w:hAnsiTheme="minorHAnsi" w:cstheme="minorBidi"/>
          <w:b w:val="0"/>
          <w:noProof/>
          <w:kern w:val="2"/>
          <w:sz w:val="22"/>
          <w:szCs w:val="22"/>
          <w14:ligatures w14:val="standardContextual"/>
        </w:rPr>
      </w:pPr>
      <w:hyperlink w:anchor="_Toc153621089" w:history="1">
        <w:r w:rsidRPr="005B4211">
          <w:rPr>
            <w:rStyle w:val="Hyperlink"/>
            <w:noProof/>
          </w:rPr>
          <w:t>Chapter 4</w:t>
        </w:r>
        <w:r>
          <w:rPr>
            <w:rFonts w:asciiTheme="minorHAnsi" w:eastAsiaTheme="minorEastAsia" w:hAnsiTheme="minorHAnsi" w:cstheme="minorBidi"/>
            <w:b w:val="0"/>
            <w:noProof/>
            <w:kern w:val="2"/>
            <w:sz w:val="22"/>
            <w:szCs w:val="22"/>
            <w14:ligatures w14:val="standardContextual"/>
          </w:rPr>
          <w:tab/>
        </w:r>
        <w:r w:rsidRPr="005B4211">
          <w:rPr>
            <w:rStyle w:val="Hyperlink"/>
            <w:noProof/>
          </w:rPr>
          <w:t>Implementation</w:t>
        </w:r>
        <w:r>
          <w:rPr>
            <w:noProof/>
            <w:webHidden/>
          </w:rPr>
          <w:tab/>
        </w:r>
        <w:r>
          <w:rPr>
            <w:noProof/>
            <w:webHidden/>
          </w:rPr>
          <w:fldChar w:fldCharType="begin"/>
        </w:r>
        <w:r>
          <w:rPr>
            <w:noProof/>
            <w:webHidden/>
          </w:rPr>
          <w:instrText xml:space="preserve"> PAGEREF _Toc153621089 \h </w:instrText>
        </w:r>
        <w:r>
          <w:rPr>
            <w:noProof/>
            <w:webHidden/>
          </w:rPr>
        </w:r>
        <w:r>
          <w:rPr>
            <w:noProof/>
            <w:webHidden/>
          </w:rPr>
          <w:fldChar w:fldCharType="separate"/>
        </w:r>
        <w:r>
          <w:rPr>
            <w:noProof/>
            <w:webHidden/>
          </w:rPr>
          <w:t>13</w:t>
        </w:r>
        <w:r>
          <w:rPr>
            <w:noProof/>
            <w:webHidden/>
          </w:rPr>
          <w:fldChar w:fldCharType="end"/>
        </w:r>
      </w:hyperlink>
    </w:p>
    <w:p w14:paraId="3881AC05" w14:textId="4FAA308D" w:rsidR="00AB0843" w:rsidRDefault="00AB0843">
      <w:pPr>
        <w:pStyle w:val="TOC1"/>
        <w:tabs>
          <w:tab w:val="left" w:pos="1320"/>
          <w:tab w:val="right" w:leader="dot" w:pos="8630"/>
        </w:tabs>
        <w:rPr>
          <w:rFonts w:asciiTheme="minorHAnsi" w:eastAsiaTheme="minorEastAsia" w:hAnsiTheme="minorHAnsi" w:cstheme="minorBidi"/>
          <w:b w:val="0"/>
          <w:noProof/>
          <w:kern w:val="2"/>
          <w:sz w:val="22"/>
          <w:szCs w:val="22"/>
          <w14:ligatures w14:val="standardContextual"/>
        </w:rPr>
      </w:pPr>
      <w:hyperlink w:anchor="_Toc153621090" w:history="1">
        <w:r w:rsidRPr="005B4211">
          <w:rPr>
            <w:rStyle w:val="Hyperlink"/>
            <w:noProof/>
          </w:rPr>
          <w:t>Chapter 5</w:t>
        </w:r>
        <w:r>
          <w:rPr>
            <w:rFonts w:asciiTheme="minorHAnsi" w:eastAsiaTheme="minorEastAsia" w:hAnsiTheme="minorHAnsi" w:cstheme="minorBidi"/>
            <w:b w:val="0"/>
            <w:noProof/>
            <w:kern w:val="2"/>
            <w:sz w:val="22"/>
            <w:szCs w:val="22"/>
            <w14:ligatures w14:val="standardContextual"/>
          </w:rPr>
          <w:tab/>
        </w:r>
        <w:r w:rsidRPr="005B4211">
          <w:rPr>
            <w:rStyle w:val="Hyperlink"/>
            <w:noProof/>
          </w:rPr>
          <w:t>Testing</w:t>
        </w:r>
        <w:r>
          <w:rPr>
            <w:noProof/>
            <w:webHidden/>
          </w:rPr>
          <w:tab/>
        </w:r>
        <w:r>
          <w:rPr>
            <w:noProof/>
            <w:webHidden/>
          </w:rPr>
          <w:fldChar w:fldCharType="begin"/>
        </w:r>
        <w:r>
          <w:rPr>
            <w:noProof/>
            <w:webHidden/>
          </w:rPr>
          <w:instrText xml:space="preserve"> PAGEREF _Toc153621090 \h </w:instrText>
        </w:r>
        <w:r>
          <w:rPr>
            <w:noProof/>
            <w:webHidden/>
          </w:rPr>
        </w:r>
        <w:r>
          <w:rPr>
            <w:noProof/>
            <w:webHidden/>
          </w:rPr>
          <w:fldChar w:fldCharType="separate"/>
        </w:r>
        <w:r>
          <w:rPr>
            <w:noProof/>
            <w:webHidden/>
          </w:rPr>
          <w:t>19</w:t>
        </w:r>
        <w:r>
          <w:rPr>
            <w:noProof/>
            <w:webHidden/>
          </w:rPr>
          <w:fldChar w:fldCharType="end"/>
        </w:r>
      </w:hyperlink>
    </w:p>
    <w:p w14:paraId="61B11894" w14:textId="35A5E1FB" w:rsidR="00AB0843" w:rsidRDefault="00AB0843">
      <w:pPr>
        <w:pStyle w:val="TOC1"/>
        <w:tabs>
          <w:tab w:val="left" w:pos="1320"/>
          <w:tab w:val="right" w:leader="dot" w:pos="8630"/>
        </w:tabs>
        <w:rPr>
          <w:rFonts w:asciiTheme="minorHAnsi" w:eastAsiaTheme="minorEastAsia" w:hAnsiTheme="minorHAnsi" w:cstheme="minorBidi"/>
          <w:b w:val="0"/>
          <w:noProof/>
          <w:kern w:val="2"/>
          <w:sz w:val="22"/>
          <w:szCs w:val="22"/>
          <w14:ligatures w14:val="standardContextual"/>
        </w:rPr>
      </w:pPr>
      <w:hyperlink w:anchor="_Toc153621091" w:history="1">
        <w:r w:rsidRPr="005B4211">
          <w:rPr>
            <w:rStyle w:val="Hyperlink"/>
            <w:noProof/>
          </w:rPr>
          <w:t>Chapter 6</w:t>
        </w:r>
        <w:r>
          <w:rPr>
            <w:rFonts w:asciiTheme="minorHAnsi" w:eastAsiaTheme="minorEastAsia" w:hAnsiTheme="minorHAnsi" w:cstheme="minorBidi"/>
            <w:b w:val="0"/>
            <w:noProof/>
            <w:kern w:val="2"/>
            <w:sz w:val="22"/>
            <w:szCs w:val="22"/>
            <w14:ligatures w14:val="standardContextual"/>
          </w:rPr>
          <w:tab/>
        </w:r>
        <w:r w:rsidRPr="005B4211">
          <w:rPr>
            <w:rStyle w:val="Hyperlink"/>
            <w:noProof/>
          </w:rPr>
          <w:t>Discussion</w:t>
        </w:r>
        <w:r>
          <w:rPr>
            <w:noProof/>
            <w:webHidden/>
          </w:rPr>
          <w:tab/>
        </w:r>
        <w:r>
          <w:rPr>
            <w:noProof/>
            <w:webHidden/>
          </w:rPr>
          <w:fldChar w:fldCharType="begin"/>
        </w:r>
        <w:r>
          <w:rPr>
            <w:noProof/>
            <w:webHidden/>
          </w:rPr>
          <w:instrText xml:space="preserve"> PAGEREF _Toc153621091 \h </w:instrText>
        </w:r>
        <w:r>
          <w:rPr>
            <w:noProof/>
            <w:webHidden/>
          </w:rPr>
        </w:r>
        <w:r>
          <w:rPr>
            <w:noProof/>
            <w:webHidden/>
          </w:rPr>
          <w:fldChar w:fldCharType="separate"/>
        </w:r>
        <w:r>
          <w:rPr>
            <w:noProof/>
            <w:webHidden/>
          </w:rPr>
          <w:t>22</w:t>
        </w:r>
        <w:r>
          <w:rPr>
            <w:noProof/>
            <w:webHidden/>
          </w:rPr>
          <w:fldChar w:fldCharType="end"/>
        </w:r>
      </w:hyperlink>
    </w:p>
    <w:p w14:paraId="6208D1A9" w14:textId="23924292" w:rsidR="00AB0843" w:rsidRDefault="00AB0843">
      <w:pPr>
        <w:pStyle w:val="TOC1"/>
        <w:tabs>
          <w:tab w:val="left" w:pos="1320"/>
          <w:tab w:val="right" w:leader="dot" w:pos="8630"/>
        </w:tabs>
        <w:rPr>
          <w:rFonts w:asciiTheme="minorHAnsi" w:eastAsiaTheme="minorEastAsia" w:hAnsiTheme="minorHAnsi" w:cstheme="minorBidi"/>
          <w:b w:val="0"/>
          <w:noProof/>
          <w:kern w:val="2"/>
          <w:sz w:val="22"/>
          <w:szCs w:val="22"/>
          <w14:ligatures w14:val="standardContextual"/>
        </w:rPr>
      </w:pPr>
      <w:hyperlink w:anchor="_Toc153621092" w:history="1">
        <w:r w:rsidRPr="005B4211">
          <w:rPr>
            <w:rStyle w:val="Hyperlink"/>
            <w:noProof/>
          </w:rPr>
          <w:t>Chapter 7</w:t>
        </w:r>
        <w:r>
          <w:rPr>
            <w:rFonts w:asciiTheme="minorHAnsi" w:eastAsiaTheme="minorEastAsia" w:hAnsiTheme="minorHAnsi" w:cstheme="minorBidi"/>
            <w:b w:val="0"/>
            <w:noProof/>
            <w:kern w:val="2"/>
            <w:sz w:val="22"/>
            <w:szCs w:val="22"/>
            <w14:ligatures w14:val="standardContextual"/>
          </w:rPr>
          <w:tab/>
        </w:r>
        <w:r w:rsidRPr="005B4211">
          <w:rPr>
            <w:rStyle w:val="Hyperlink"/>
            <w:noProof/>
          </w:rPr>
          <w:t>Conclusion</w:t>
        </w:r>
        <w:r>
          <w:rPr>
            <w:noProof/>
            <w:webHidden/>
          </w:rPr>
          <w:tab/>
        </w:r>
        <w:r>
          <w:rPr>
            <w:noProof/>
            <w:webHidden/>
          </w:rPr>
          <w:fldChar w:fldCharType="begin"/>
        </w:r>
        <w:r>
          <w:rPr>
            <w:noProof/>
            <w:webHidden/>
          </w:rPr>
          <w:instrText xml:space="preserve"> PAGEREF _Toc153621092 \h </w:instrText>
        </w:r>
        <w:r>
          <w:rPr>
            <w:noProof/>
            <w:webHidden/>
          </w:rPr>
        </w:r>
        <w:r>
          <w:rPr>
            <w:noProof/>
            <w:webHidden/>
          </w:rPr>
          <w:fldChar w:fldCharType="separate"/>
        </w:r>
        <w:r>
          <w:rPr>
            <w:noProof/>
            <w:webHidden/>
          </w:rPr>
          <w:t>23</w:t>
        </w:r>
        <w:r>
          <w:rPr>
            <w:noProof/>
            <w:webHidden/>
          </w:rPr>
          <w:fldChar w:fldCharType="end"/>
        </w:r>
      </w:hyperlink>
    </w:p>
    <w:p w14:paraId="07602FD1" w14:textId="4740EFB8" w:rsidR="00AB0843" w:rsidRDefault="00AB0843">
      <w:pPr>
        <w:pStyle w:val="TOC1"/>
        <w:tabs>
          <w:tab w:val="right" w:leader="dot" w:pos="8630"/>
        </w:tabs>
        <w:rPr>
          <w:rFonts w:asciiTheme="minorHAnsi" w:eastAsiaTheme="minorEastAsia" w:hAnsiTheme="minorHAnsi" w:cstheme="minorBidi"/>
          <w:b w:val="0"/>
          <w:noProof/>
          <w:kern w:val="2"/>
          <w:sz w:val="22"/>
          <w:szCs w:val="22"/>
          <w14:ligatures w14:val="standardContextual"/>
        </w:rPr>
      </w:pPr>
      <w:hyperlink w:anchor="_Toc153621093" w:history="1">
        <w:r w:rsidRPr="005B4211">
          <w:rPr>
            <w:rStyle w:val="Hyperlink"/>
            <w:noProof/>
          </w:rPr>
          <w:t>Bibliography</w:t>
        </w:r>
        <w:r>
          <w:rPr>
            <w:noProof/>
            <w:webHidden/>
          </w:rPr>
          <w:tab/>
        </w:r>
        <w:r>
          <w:rPr>
            <w:noProof/>
            <w:webHidden/>
          </w:rPr>
          <w:fldChar w:fldCharType="begin"/>
        </w:r>
        <w:r>
          <w:rPr>
            <w:noProof/>
            <w:webHidden/>
          </w:rPr>
          <w:instrText xml:space="preserve"> PAGEREF _Toc153621093 \h </w:instrText>
        </w:r>
        <w:r>
          <w:rPr>
            <w:noProof/>
            <w:webHidden/>
          </w:rPr>
        </w:r>
        <w:r>
          <w:rPr>
            <w:noProof/>
            <w:webHidden/>
          </w:rPr>
          <w:fldChar w:fldCharType="separate"/>
        </w:r>
        <w:r>
          <w:rPr>
            <w:noProof/>
            <w:webHidden/>
          </w:rPr>
          <w:t>24</w:t>
        </w:r>
        <w:r>
          <w:rPr>
            <w:noProof/>
            <w:webHidden/>
          </w:rPr>
          <w:fldChar w:fldCharType="end"/>
        </w:r>
      </w:hyperlink>
    </w:p>
    <w:p w14:paraId="7E775A48" w14:textId="10171C3A" w:rsidR="000E3C4E" w:rsidRDefault="009C4E21" w:rsidP="000E3C4E">
      <w:pPr>
        <w:pStyle w:val="BodyFirst"/>
      </w:pPr>
      <w:r>
        <w:fldChar w:fldCharType="end"/>
      </w:r>
      <w:bookmarkEnd w:id="0"/>
    </w:p>
    <w:p w14:paraId="43CF7324" w14:textId="77777777" w:rsidR="000E3C4E" w:rsidRPr="000E3C4E" w:rsidRDefault="000E3C4E" w:rsidP="000E3C4E">
      <w:pPr>
        <w:pStyle w:val="Body"/>
      </w:pPr>
    </w:p>
    <w:bookmarkEnd w:id="1"/>
    <w:p w14:paraId="08811701" w14:textId="77777777" w:rsidR="000E3C4E" w:rsidRDefault="000E3C4E" w:rsidP="000E3C4E">
      <w:pPr>
        <w:pStyle w:val="Body"/>
        <w:sectPr w:rsidR="000E3C4E" w:rsidSect="000602D3">
          <w:pgSz w:w="12240" w:h="15840"/>
          <w:pgMar w:top="1440" w:right="1440" w:bottom="1440" w:left="2160" w:header="720" w:footer="720" w:gutter="0"/>
          <w:pgNumType w:fmt="lowerRoman" w:start="1"/>
          <w:cols w:space="720"/>
          <w:docGrid w:linePitch="360"/>
        </w:sectPr>
      </w:pPr>
    </w:p>
    <w:p w14:paraId="5B5C3C8E" w14:textId="58114DCA" w:rsidR="00553876" w:rsidRDefault="00553876" w:rsidP="004E00DA">
      <w:pPr>
        <w:pStyle w:val="Heading1"/>
      </w:pPr>
      <w:bookmarkStart w:id="2" w:name="_Hlk153615070"/>
      <w:r>
        <w:lastRenderedPageBreak/>
        <w:br/>
      </w:r>
      <w:bookmarkStart w:id="3" w:name="_Ref190755241"/>
      <w:bookmarkStart w:id="4" w:name="_Toc153621086"/>
      <w:r>
        <w:t>Introduction</w:t>
      </w:r>
      <w:bookmarkEnd w:id="3"/>
      <w:r w:rsidR="001D5E87">
        <w:t>/Motivation</w:t>
      </w:r>
      <w:bookmarkEnd w:id="4"/>
    </w:p>
    <w:bookmarkEnd w:id="2"/>
    <w:p w14:paraId="5353F73B" w14:textId="0173F159" w:rsidR="00FB1F8D" w:rsidRPr="00FB1F8D" w:rsidRDefault="00FB1F8D" w:rsidP="00FB1F8D">
      <w:pPr>
        <w:pStyle w:val="NormalWeb"/>
        <w:spacing w:before="0" w:beforeAutospacing="0" w:after="0" w:afterAutospacing="0" w:line="480" w:lineRule="auto"/>
        <w:ind w:firstLine="720"/>
        <w:jc w:val="both"/>
      </w:pPr>
      <w:r w:rsidRPr="00FB1F8D">
        <w:rPr>
          <w:color w:val="000000"/>
        </w:rPr>
        <w:t xml:space="preserve">A common problem among professors is the time it takes to grade assignments. At some universities, this problem is fixed by hiring teaching assistants and using </w:t>
      </w:r>
      <w:proofErr w:type="spellStart"/>
      <w:r w:rsidRPr="00FB1F8D">
        <w:rPr>
          <w:color w:val="000000"/>
        </w:rPr>
        <w:t>autograders</w:t>
      </w:r>
      <w:proofErr w:type="spellEnd"/>
      <w:r w:rsidRPr="00FB1F8D">
        <w:rPr>
          <w:color w:val="000000"/>
        </w:rPr>
        <w:t xml:space="preserve"> to do all the grading.</w:t>
      </w:r>
      <w:r>
        <w:rPr>
          <w:color w:val="000000"/>
        </w:rPr>
        <w:t xml:space="preserve"> </w:t>
      </w:r>
      <w:r w:rsidRPr="00FB1F8D">
        <w:rPr>
          <w:color w:val="000000"/>
        </w:rPr>
        <w:t xml:space="preserve">But what is the solution for a university that does not have the budget to hire teaching assistants? Franciscan professors sometimes struggle sometimes to keep up with grading due to the large number of students they </w:t>
      </w:r>
      <w:proofErr w:type="gramStart"/>
      <w:r w:rsidRPr="00FB1F8D">
        <w:rPr>
          <w:color w:val="000000"/>
        </w:rPr>
        <w:t>have to</w:t>
      </w:r>
      <w:proofErr w:type="gramEnd"/>
      <w:r w:rsidRPr="00FB1F8D">
        <w:rPr>
          <w:color w:val="000000"/>
        </w:rPr>
        <w:t xml:space="preserve"> grade assignments for. Sometimes, a professor may need to grade up to 60 programming assignments. The larger projects </w:t>
      </w:r>
      <w:proofErr w:type="gramStart"/>
      <w:r w:rsidRPr="00FB1F8D">
        <w:rPr>
          <w:color w:val="000000"/>
        </w:rPr>
        <w:t>become,</w:t>
      </w:r>
      <w:proofErr w:type="gramEnd"/>
      <w:r w:rsidRPr="00FB1F8D">
        <w:rPr>
          <w:color w:val="000000"/>
        </w:rPr>
        <w:t xml:space="preserve"> the time it takes to grade those assignments goes up substantially. </w:t>
      </w:r>
    </w:p>
    <w:p w14:paraId="57408334" w14:textId="1D2E4DC4" w:rsidR="00FB1F8D" w:rsidRPr="00FB1F8D" w:rsidRDefault="00FB1F8D" w:rsidP="00FB1F8D">
      <w:pPr>
        <w:pStyle w:val="NormalWeb"/>
        <w:spacing w:before="0" w:beforeAutospacing="0" w:after="0" w:afterAutospacing="0" w:line="480" w:lineRule="auto"/>
        <w:ind w:firstLine="720"/>
        <w:jc w:val="both"/>
      </w:pPr>
      <w:r w:rsidRPr="00FB1F8D">
        <w:rPr>
          <w:color w:val="000000"/>
        </w:rPr>
        <w:t xml:space="preserve">The solution to Franciscan’s growing problem is to switch over to using an </w:t>
      </w:r>
      <w:proofErr w:type="spellStart"/>
      <w:r w:rsidRPr="00FB1F8D">
        <w:rPr>
          <w:color w:val="000000"/>
        </w:rPr>
        <w:t>autograder</w:t>
      </w:r>
      <w:proofErr w:type="spellEnd"/>
      <w:r w:rsidRPr="00FB1F8D">
        <w:rPr>
          <w:color w:val="000000"/>
        </w:rPr>
        <w:t xml:space="preserve">. In a nutshell, </w:t>
      </w:r>
      <w:proofErr w:type="spellStart"/>
      <w:r w:rsidRPr="00FB1F8D">
        <w:rPr>
          <w:color w:val="000000"/>
        </w:rPr>
        <w:t>autograders</w:t>
      </w:r>
      <w:proofErr w:type="spellEnd"/>
      <w:r w:rsidRPr="00FB1F8D">
        <w:rPr>
          <w:color w:val="000000"/>
        </w:rPr>
        <w:t xml:space="preserve"> are a piece of software that take student submissions, automatically run </w:t>
      </w:r>
      <w:r w:rsidR="008409D4">
        <w:rPr>
          <w:color w:val="000000"/>
        </w:rPr>
        <w:t xml:space="preserve">unit </w:t>
      </w:r>
      <w:r w:rsidRPr="00FB1F8D">
        <w:rPr>
          <w:color w:val="000000"/>
        </w:rPr>
        <w:t xml:space="preserve">tests on the submission, and return a grade based on how many tests the submission passes and that grade gets posted on a website the university uses for grading material. This becomes a massive advantage for professors because it frees up much of their time. Using an </w:t>
      </w:r>
      <w:proofErr w:type="spellStart"/>
      <w:r w:rsidRPr="00FB1F8D">
        <w:rPr>
          <w:color w:val="000000"/>
        </w:rPr>
        <w:t>autograder</w:t>
      </w:r>
      <w:proofErr w:type="spellEnd"/>
      <w:r w:rsidRPr="00FB1F8D">
        <w:rPr>
          <w:color w:val="000000"/>
        </w:rPr>
        <w:t xml:space="preserve">, they </w:t>
      </w:r>
      <w:r w:rsidR="008409D4">
        <w:rPr>
          <w:color w:val="000000"/>
        </w:rPr>
        <w:t>only need to</w:t>
      </w:r>
      <w:r w:rsidRPr="00FB1F8D">
        <w:rPr>
          <w:color w:val="000000"/>
        </w:rPr>
        <w:t xml:space="preserve"> write the tests for an assignment once and can reuse them every semester unless they change requirements within the assignment. </w:t>
      </w:r>
    </w:p>
    <w:p w14:paraId="60F63A87" w14:textId="7DEAD690" w:rsidR="00FB1F8D" w:rsidRPr="00FB1F8D" w:rsidRDefault="00FB1F8D" w:rsidP="00FB1F8D">
      <w:pPr>
        <w:pStyle w:val="NormalWeb"/>
        <w:spacing w:before="0" w:beforeAutospacing="0" w:after="0" w:afterAutospacing="0" w:line="480" w:lineRule="auto"/>
        <w:ind w:firstLine="720"/>
        <w:jc w:val="both"/>
      </w:pPr>
      <w:r w:rsidRPr="00FB1F8D">
        <w:rPr>
          <w:color w:val="000000"/>
        </w:rPr>
        <w:t xml:space="preserve">Another motivation for making this </w:t>
      </w:r>
      <w:proofErr w:type="spellStart"/>
      <w:r w:rsidRPr="00FB1F8D">
        <w:rPr>
          <w:color w:val="000000"/>
        </w:rPr>
        <w:t>autograder</w:t>
      </w:r>
      <w:proofErr w:type="spellEnd"/>
      <w:r w:rsidRPr="00FB1F8D">
        <w:rPr>
          <w:color w:val="000000"/>
        </w:rPr>
        <w:t xml:space="preserve"> is that it motivates the students to start writing more of their own tests to make sure their code works even on edge cases and </w:t>
      </w:r>
      <w:r w:rsidRPr="00FB1F8D">
        <w:rPr>
          <w:color w:val="000000"/>
        </w:rPr>
        <w:lastRenderedPageBreak/>
        <w:t xml:space="preserve">that errors are properly handled. Many students in early stages of coding tend to neglect areas where their code will fail and will not think of edge cases. By having a clear standard set by the </w:t>
      </w:r>
      <w:proofErr w:type="spellStart"/>
      <w:r w:rsidRPr="00FB1F8D">
        <w:rPr>
          <w:color w:val="000000"/>
        </w:rPr>
        <w:t>autograder</w:t>
      </w:r>
      <w:proofErr w:type="spellEnd"/>
      <w:r w:rsidRPr="00FB1F8D">
        <w:rPr>
          <w:color w:val="000000"/>
        </w:rPr>
        <w:t>, the students will be motivated to ensure their code works as intended every time. Unit testing is a major part of the industry and the faster students become familiar with it, quicker they will advance in the field.</w:t>
      </w:r>
    </w:p>
    <w:p w14:paraId="613048AC" w14:textId="5DF7BC11" w:rsidR="00926FDF" w:rsidRDefault="00FB1F8D" w:rsidP="00FB1F8D">
      <w:pPr>
        <w:pStyle w:val="NormalWeb"/>
        <w:spacing w:before="0" w:beforeAutospacing="0" w:after="0" w:afterAutospacing="0" w:line="480" w:lineRule="auto"/>
        <w:ind w:firstLine="720"/>
        <w:jc w:val="both"/>
        <w:rPr>
          <w:color w:val="000000"/>
        </w:rPr>
      </w:pPr>
      <w:r w:rsidRPr="00FB1F8D">
        <w:rPr>
          <w:color w:val="000000"/>
        </w:rPr>
        <w:t xml:space="preserve">Lastly, by creating this </w:t>
      </w:r>
      <w:proofErr w:type="spellStart"/>
      <w:r w:rsidRPr="00FB1F8D">
        <w:rPr>
          <w:color w:val="000000"/>
        </w:rPr>
        <w:t>autograder</w:t>
      </w:r>
      <w:proofErr w:type="spellEnd"/>
      <w:r w:rsidRPr="00FB1F8D">
        <w:rPr>
          <w:color w:val="000000"/>
        </w:rPr>
        <w:t xml:space="preserve">, it not only helps  the professors save time with grading, but it gives students immediate feedback. One of the frustrating aspects about programming classes at Franciscan is waiting a long time to get feedback on an assignment. Sometimes, a grade would not be posted until the end of the semester and students would be unclear if they did the assignment correctly. The </w:t>
      </w:r>
      <w:proofErr w:type="spellStart"/>
      <w:r w:rsidRPr="00FB1F8D">
        <w:rPr>
          <w:color w:val="000000"/>
        </w:rPr>
        <w:t>autograder</w:t>
      </w:r>
      <w:proofErr w:type="spellEnd"/>
      <w:r w:rsidRPr="00FB1F8D">
        <w:rPr>
          <w:color w:val="000000"/>
        </w:rPr>
        <w:t xml:space="preserve"> completely bypasses this issue by providing the immediate feedback students need to excel in their learning and have the learning experience they deserve at Franciscan. My hope is that this project will be used on future courses offered by Franciscan.</w:t>
      </w:r>
    </w:p>
    <w:p w14:paraId="3AA819EF" w14:textId="10046734" w:rsidR="00FB1F8D" w:rsidRPr="00926FDF" w:rsidRDefault="00926FDF" w:rsidP="00926FDF">
      <w:pPr>
        <w:rPr>
          <w:color w:val="000000"/>
        </w:rPr>
      </w:pPr>
      <w:r>
        <w:rPr>
          <w:color w:val="000000"/>
        </w:rPr>
        <w:br w:type="page"/>
      </w:r>
    </w:p>
    <w:p w14:paraId="419D6332" w14:textId="4FF394DD" w:rsidR="00DB3EAF" w:rsidRPr="00DB3EAF" w:rsidRDefault="00926FDF" w:rsidP="00926FDF">
      <w:pPr>
        <w:pStyle w:val="Heading1"/>
      </w:pPr>
      <w:bookmarkStart w:id="5" w:name="_Toc153621087"/>
      <w:r>
        <w:lastRenderedPageBreak/>
        <w:t>Requirements</w:t>
      </w:r>
      <w:bookmarkEnd w:id="5"/>
    </w:p>
    <w:p w14:paraId="654030A0" w14:textId="77777777" w:rsidR="00926FDF" w:rsidRPr="00926FDF" w:rsidRDefault="00926FDF" w:rsidP="00926FDF">
      <w:pPr>
        <w:pStyle w:val="NormalWeb"/>
        <w:spacing w:before="0" w:beforeAutospacing="0" w:after="0" w:afterAutospacing="0" w:line="480" w:lineRule="auto"/>
        <w:ind w:firstLine="720"/>
      </w:pPr>
      <w:r w:rsidRPr="00926FDF">
        <w:rPr>
          <w:color w:val="000000"/>
        </w:rPr>
        <w:t xml:space="preserve">The goals I set out to achieve in this project were to create a C++ </w:t>
      </w:r>
      <w:proofErr w:type="spellStart"/>
      <w:r w:rsidRPr="00926FDF">
        <w:rPr>
          <w:color w:val="000000"/>
        </w:rPr>
        <w:t>autograder</w:t>
      </w:r>
      <w:proofErr w:type="spellEnd"/>
      <w:r w:rsidRPr="00926FDF">
        <w:rPr>
          <w:color w:val="000000"/>
        </w:rPr>
        <w:t xml:space="preserve"> that would be flexible enough that professors could easily reuse the same </w:t>
      </w:r>
      <w:proofErr w:type="spellStart"/>
      <w:r w:rsidRPr="00926FDF">
        <w:rPr>
          <w:color w:val="000000"/>
        </w:rPr>
        <w:t>autograder</w:t>
      </w:r>
      <w:proofErr w:type="spellEnd"/>
      <w:r w:rsidRPr="00926FDF">
        <w:rPr>
          <w:color w:val="000000"/>
        </w:rPr>
        <w:t xml:space="preserve"> for each assignment. They should only have to change a few files to get it up and running such as the tests that are used for the assignment and the names of the tests, and the number of points each test is worth. Setting up the tests should be simple to </w:t>
      </w:r>
      <w:proofErr w:type="gramStart"/>
      <w:r w:rsidRPr="00926FDF">
        <w:rPr>
          <w:color w:val="000000"/>
        </w:rPr>
        <w:t>do</w:t>
      </w:r>
      <w:proofErr w:type="gramEnd"/>
      <w:r w:rsidRPr="00926FDF">
        <w:rPr>
          <w:color w:val="000000"/>
        </w:rPr>
        <w:t xml:space="preserve"> and the professor should be able to assign a certain number of points per test. </w:t>
      </w:r>
    </w:p>
    <w:p w14:paraId="6A966202" w14:textId="77777777" w:rsidR="00926FDF" w:rsidRPr="00926FDF" w:rsidRDefault="00926FDF" w:rsidP="00926FDF">
      <w:pPr>
        <w:pStyle w:val="NormalWeb"/>
        <w:spacing w:before="0" w:beforeAutospacing="0" w:after="0" w:afterAutospacing="0" w:line="480" w:lineRule="auto"/>
        <w:ind w:firstLine="720"/>
      </w:pPr>
      <w:r w:rsidRPr="00926FDF">
        <w:rPr>
          <w:color w:val="000000"/>
        </w:rPr>
        <w:t xml:space="preserve">One of the constraints is that the </w:t>
      </w:r>
      <w:proofErr w:type="spellStart"/>
      <w:r w:rsidRPr="00926FDF">
        <w:rPr>
          <w:color w:val="000000"/>
        </w:rPr>
        <w:t>autograder</w:t>
      </w:r>
      <w:proofErr w:type="spellEnd"/>
      <w:r w:rsidRPr="00926FDF">
        <w:rPr>
          <w:color w:val="000000"/>
        </w:rPr>
        <w:t xml:space="preserve"> would only work with one language. In this case, it would only work with C++ code and if you tried to do python or any other language, the </w:t>
      </w:r>
      <w:proofErr w:type="spellStart"/>
      <w:r w:rsidRPr="00926FDF">
        <w:rPr>
          <w:color w:val="000000"/>
        </w:rPr>
        <w:t>autograder</w:t>
      </w:r>
      <w:proofErr w:type="spellEnd"/>
      <w:r w:rsidRPr="00926FDF">
        <w:rPr>
          <w:color w:val="000000"/>
        </w:rPr>
        <w:t xml:space="preserve"> would break. This would not be much of an issue however because Franciscan has moved away from python and switched to mainly teaching C++ in programming courses. </w:t>
      </w:r>
    </w:p>
    <w:p w14:paraId="263AD88B" w14:textId="4D615535" w:rsidR="00926FDF" w:rsidRDefault="00926FDF" w:rsidP="00926FDF">
      <w:pPr>
        <w:pStyle w:val="NormalWeb"/>
        <w:spacing w:before="0" w:beforeAutospacing="0" w:after="0" w:afterAutospacing="0" w:line="480" w:lineRule="auto"/>
        <w:ind w:firstLine="720"/>
        <w:rPr>
          <w:color w:val="000000"/>
        </w:rPr>
      </w:pPr>
      <w:r w:rsidRPr="00926FDF">
        <w:rPr>
          <w:color w:val="000000"/>
        </w:rPr>
        <w:t xml:space="preserve">Many pieces </w:t>
      </w:r>
      <w:r w:rsidRPr="00926FDF">
        <w:rPr>
          <w:color w:val="000000"/>
        </w:rPr>
        <w:t>must</w:t>
      </w:r>
      <w:r w:rsidRPr="00926FDF">
        <w:rPr>
          <w:color w:val="000000"/>
        </w:rPr>
        <w:t xml:space="preserve"> work in unison for this project to work. I had to decide which framework I would use for unit testing, what scripting language I would use for file creation and management, and I had to decide on the website that the grades would be posted on. Depending on what website I used, I would potentially have to create a Docker container for hosting the project. I will go into each of the pieces of software explaining why I chose them and how they were used in the project. I will also go into what Unit testing is and why it is not just important for </w:t>
      </w:r>
      <w:proofErr w:type="spellStart"/>
      <w:r w:rsidRPr="00926FDF">
        <w:rPr>
          <w:color w:val="000000"/>
        </w:rPr>
        <w:t>autograding</w:t>
      </w:r>
      <w:proofErr w:type="spellEnd"/>
      <w:r w:rsidRPr="00926FDF">
        <w:rPr>
          <w:color w:val="000000"/>
        </w:rPr>
        <w:t xml:space="preserve"> but why it is an important practice to do when writing any code.</w:t>
      </w:r>
    </w:p>
    <w:p w14:paraId="2A0EA43A" w14:textId="77777777" w:rsidR="00926FDF" w:rsidRDefault="00926FDF">
      <w:pPr>
        <w:rPr>
          <w:color w:val="000000"/>
        </w:rPr>
      </w:pPr>
      <w:r>
        <w:rPr>
          <w:color w:val="000000"/>
        </w:rPr>
        <w:br w:type="page"/>
      </w:r>
    </w:p>
    <w:p w14:paraId="0D9FFAB3" w14:textId="457E1787" w:rsidR="00926FDF" w:rsidRDefault="00926FDF" w:rsidP="00926FDF">
      <w:pPr>
        <w:pStyle w:val="Heading1"/>
      </w:pPr>
      <w:bookmarkStart w:id="6" w:name="_Toc153621088"/>
      <w:r>
        <w:lastRenderedPageBreak/>
        <w:t>Design</w:t>
      </w:r>
      <w:bookmarkEnd w:id="6"/>
    </w:p>
    <w:p w14:paraId="23C48E4B" w14:textId="77777777" w:rsidR="00926FDF" w:rsidRPr="00926FDF" w:rsidRDefault="00926FDF" w:rsidP="008409D4">
      <w:pPr>
        <w:pStyle w:val="NormalWeb"/>
        <w:spacing w:before="0" w:beforeAutospacing="0" w:after="0" w:afterAutospacing="0" w:line="480" w:lineRule="auto"/>
        <w:ind w:firstLine="720"/>
      </w:pPr>
      <w:r w:rsidRPr="00926FDF">
        <w:rPr>
          <w:color w:val="000000"/>
        </w:rPr>
        <w:t>What is Unit Testing and why is it important not only to this project, but in general? Unit testing is software testing that isolates parts of code into small chunks or units. It ensures that each unit works as it is supposed to. It is a vital part in code production. In Software Engineering, specifically the DevOps pipeline for software development, writing automated tests that check for errors or bugs is crucial for deploying efficiently and without issues. It helps developers catch and address bugs early in development to avoid unnecessary downtime when trying to push out updates into the code base. Another great feature of Unit testing is that it ensures existing code works when changes to it are made by developers. Unit testing is great for facilitating collaboration between development teams. When teams are working on different aspects of a codebase and want to merge their code, unit tests make sure everything that the different teams have worked on work together flawlessly so that the overall update can be pushed immediately. This is what developers call Continuous Integration and Development.</w:t>
      </w:r>
    </w:p>
    <w:p w14:paraId="46938A8B" w14:textId="6992CA6F" w:rsidR="00926FDF" w:rsidRPr="00926FDF" w:rsidRDefault="00926FDF" w:rsidP="00926FDF">
      <w:pPr>
        <w:pStyle w:val="NormalWeb"/>
        <w:spacing w:before="0" w:beforeAutospacing="0" w:after="0" w:afterAutospacing="0" w:line="480" w:lineRule="auto"/>
      </w:pPr>
      <w:r w:rsidRPr="00926FDF">
        <w:rPr>
          <w:rStyle w:val="apple-tab-span"/>
          <w:color w:val="000000"/>
        </w:rPr>
        <w:tab/>
      </w:r>
      <w:r w:rsidRPr="00926FDF">
        <w:rPr>
          <w:color w:val="000000"/>
        </w:rPr>
        <w:t xml:space="preserve">For Unit Testing in my project, I had to choose between two options that I found. </w:t>
      </w:r>
      <w:proofErr w:type="spellStart"/>
      <w:r w:rsidRPr="00926FDF">
        <w:rPr>
          <w:color w:val="000000"/>
        </w:rPr>
        <w:t>GoogleTest</w:t>
      </w:r>
      <w:proofErr w:type="spellEnd"/>
      <w:r w:rsidRPr="00926FDF">
        <w:rPr>
          <w:color w:val="000000"/>
        </w:rPr>
        <w:t xml:space="preserve"> and Catch2. I watched several videos on how to write tests in the </w:t>
      </w:r>
      <w:proofErr w:type="spellStart"/>
      <w:r w:rsidRPr="00926FDF">
        <w:rPr>
          <w:color w:val="000000"/>
        </w:rPr>
        <w:t>GoogleTest</w:t>
      </w:r>
      <w:proofErr w:type="spellEnd"/>
      <w:r w:rsidRPr="00926FDF">
        <w:rPr>
          <w:color w:val="000000"/>
        </w:rPr>
        <w:t xml:space="preserve"> Framework so that I could be effective in writing it for the project. While Catch2 looked like it may have been a better choice, I ended up choosing </w:t>
      </w:r>
      <w:proofErr w:type="spellStart"/>
      <w:r w:rsidRPr="00926FDF">
        <w:rPr>
          <w:color w:val="000000"/>
        </w:rPr>
        <w:t>GoogleTest</w:t>
      </w:r>
      <w:proofErr w:type="spellEnd"/>
      <w:r w:rsidRPr="00926FDF">
        <w:rPr>
          <w:color w:val="000000"/>
        </w:rPr>
        <w:t xml:space="preserve"> because I had more experience with it and because it is one of the more popular testing frameworks in the Software Engineering industry. One of the key components of making </w:t>
      </w:r>
      <w:proofErr w:type="spellStart"/>
      <w:r w:rsidRPr="00926FDF">
        <w:rPr>
          <w:color w:val="000000"/>
        </w:rPr>
        <w:t>GoogleTest</w:t>
      </w:r>
      <w:proofErr w:type="spellEnd"/>
      <w:r w:rsidRPr="00926FDF">
        <w:rPr>
          <w:color w:val="000000"/>
        </w:rPr>
        <w:t xml:space="preserve"> work properly involved a piece of software called </w:t>
      </w:r>
      <w:proofErr w:type="spellStart"/>
      <w:r w:rsidRPr="00926FDF">
        <w:rPr>
          <w:color w:val="000000"/>
        </w:rPr>
        <w:t>CMake</w:t>
      </w:r>
      <w:proofErr w:type="spellEnd"/>
      <w:r w:rsidRPr="00926FDF">
        <w:rPr>
          <w:color w:val="000000"/>
        </w:rPr>
        <w:t xml:space="preserve">. </w:t>
      </w:r>
      <w:proofErr w:type="spellStart"/>
      <w:r w:rsidRPr="00926FDF">
        <w:rPr>
          <w:color w:val="000000"/>
        </w:rPr>
        <w:t>CMake</w:t>
      </w:r>
      <w:proofErr w:type="spellEnd"/>
      <w:r w:rsidRPr="00926FDF">
        <w:rPr>
          <w:color w:val="000000"/>
        </w:rPr>
        <w:t xml:space="preserve"> is a “de-facto software </w:t>
      </w:r>
      <w:r w:rsidRPr="00926FDF">
        <w:rPr>
          <w:color w:val="000000"/>
        </w:rPr>
        <w:lastRenderedPageBreak/>
        <w:t>build system”</w:t>
      </w:r>
      <w:r w:rsidR="008409D4">
        <w:rPr>
          <w:color w:val="000000"/>
        </w:rPr>
        <w:t xml:space="preserve"> </w:t>
      </w:r>
      <w:r w:rsidR="008409D4">
        <w:rPr>
          <w:color w:val="000000"/>
        </w:rPr>
        <w:fldChar w:fldCharType="begin"/>
      </w:r>
      <w:r w:rsidR="008409D4">
        <w:rPr>
          <w:color w:val="000000"/>
        </w:rPr>
        <w:instrText xml:space="preserve"> ADDIN ZOTERO_ITEM CSL_CITATION {"citationID":"afC3jMF2","properties":{"formattedCitation":"[1]","plainCitation":"[1]","noteIndex":0},"citationItems":[{"id":24,"uris":["http://zotero.org/users/local/8ioRT98n/items/3JQ3IM8V"],"itemData":{"id":24,"type":"webpage","title":"About CMake","URL":"https://cmake.org/about/","accessed":{"date-parts":[["2023",12,16]]}}}],"schema":"https://github.com/citation-style-language/schema/raw/master/csl-citation.json"} </w:instrText>
      </w:r>
      <w:r w:rsidR="008409D4">
        <w:rPr>
          <w:color w:val="000000"/>
        </w:rPr>
        <w:fldChar w:fldCharType="separate"/>
      </w:r>
      <w:r w:rsidR="008409D4" w:rsidRPr="008409D4">
        <w:t>[1]</w:t>
      </w:r>
      <w:r w:rsidR="008409D4">
        <w:rPr>
          <w:color w:val="000000"/>
        </w:rPr>
        <w:fldChar w:fldCharType="end"/>
      </w:r>
      <w:r w:rsidR="008409D4">
        <w:rPr>
          <w:color w:val="000000"/>
        </w:rPr>
        <w:t xml:space="preserve">. </w:t>
      </w:r>
      <w:r w:rsidRPr="00926FDF">
        <w:rPr>
          <w:color w:val="000000"/>
        </w:rPr>
        <w:t xml:space="preserve">It is capable of achieving many things like supporting features, generating build environments that can compile source code, make libraries, create wrappers, and finally build executables </w:t>
      </w:r>
      <w:r w:rsidR="008409D4">
        <w:rPr>
          <w:color w:val="000000"/>
        </w:rPr>
        <w:fldChar w:fldCharType="begin"/>
      </w:r>
      <w:r w:rsidR="008409D4">
        <w:rPr>
          <w:color w:val="000000"/>
        </w:rPr>
        <w:instrText xml:space="preserve"> ADDIN ZOTERO_ITEM CSL_CITATION {"citationID":"ZFELddC1","properties":{"formattedCitation":"[1]","plainCitation":"[1]","noteIndex":0},"citationItems":[{"id":24,"uris":["http://zotero.org/users/local/8ioRT98n/items/3JQ3IM8V"],"itemData":{"id":24,"type":"webpage","title":"About CMake","URL":"https://cmake.org/about/","accessed":{"date-parts":[["2023",12,16]]}}}],"schema":"https://github.com/citation-style-language/schema/raw/master/csl-citation.json"} </w:instrText>
      </w:r>
      <w:r w:rsidR="008409D4">
        <w:rPr>
          <w:color w:val="000000"/>
        </w:rPr>
        <w:fldChar w:fldCharType="separate"/>
      </w:r>
      <w:r w:rsidR="008409D4" w:rsidRPr="008409D4">
        <w:t>[1]</w:t>
      </w:r>
      <w:r w:rsidR="008409D4">
        <w:rPr>
          <w:color w:val="000000"/>
        </w:rPr>
        <w:fldChar w:fldCharType="end"/>
      </w:r>
      <w:r w:rsidRPr="00926FDF">
        <w:rPr>
          <w:color w:val="000000"/>
        </w:rPr>
        <w:t>. It gives projects the ability to create multiple builds from the same source and it is great for building applications with many layers of dependencies of libraries</w:t>
      </w:r>
      <w:r w:rsidR="008409D4">
        <w:rPr>
          <w:color w:val="000000"/>
        </w:rPr>
        <w:t xml:space="preserve"> </w:t>
      </w:r>
      <w:r w:rsidR="008409D4">
        <w:rPr>
          <w:color w:val="000000"/>
        </w:rPr>
        <w:fldChar w:fldCharType="begin"/>
      </w:r>
      <w:r w:rsidR="008409D4">
        <w:rPr>
          <w:color w:val="000000"/>
        </w:rPr>
        <w:instrText xml:space="preserve"> ADDIN ZOTERO_ITEM CSL_CITATION {"citationID":"2KWjCpHL","properties":{"formattedCitation":"[1]","plainCitation":"[1]","noteIndex":0},"citationItems":[{"id":24,"uris":["http://zotero.org/users/local/8ioRT98n/items/3JQ3IM8V"],"itemData":{"id":24,"type":"webpage","title":"About CMake","URL":"https://cmake.org/about/","accessed":{"date-parts":[["2023",12,16]]}}}],"schema":"https://github.com/citation-style-language/schema/raw/master/csl-citation.json"} </w:instrText>
      </w:r>
      <w:r w:rsidR="008409D4">
        <w:rPr>
          <w:color w:val="000000"/>
        </w:rPr>
        <w:fldChar w:fldCharType="separate"/>
      </w:r>
      <w:r w:rsidR="008409D4" w:rsidRPr="008409D4">
        <w:t>[1]</w:t>
      </w:r>
      <w:r w:rsidR="008409D4">
        <w:rPr>
          <w:color w:val="000000"/>
        </w:rPr>
        <w:fldChar w:fldCharType="end"/>
      </w:r>
      <w:r w:rsidR="008409D4">
        <w:rPr>
          <w:color w:val="000000"/>
        </w:rPr>
        <w:t xml:space="preserve">. </w:t>
      </w:r>
      <w:r w:rsidRPr="00926FDF">
        <w:rPr>
          <w:color w:val="000000"/>
        </w:rPr>
        <w:t xml:space="preserve">This is incredibly important for the design of the </w:t>
      </w:r>
      <w:proofErr w:type="spellStart"/>
      <w:r w:rsidRPr="00926FDF">
        <w:rPr>
          <w:color w:val="000000"/>
        </w:rPr>
        <w:t>autograder</w:t>
      </w:r>
      <w:proofErr w:type="spellEnd"/>
      <w:r w:rsidRPr="00926FDF">
        <w:rPr>
          <w:color w:val="000000"/>
        </w:rPr>
        <w:t xml:space="preserve"> because it gives the ability to fetch the </w:t>
      </w:r>
      <w:proofErr w:type="spellStart"/>
      <w:r w:rsidRPr="00926FDF">
        <w:rPr>
          <w:color w:val="000000"/>
        </w:rPr>
        <w:t>GoogleTest</w:t>
      </w:r>
      <w:proofErr w:type="spellEnd"/>
      <w:r w:rsidRPr="00926FDF">
        <w:rPr>
          <w:color w:val="000000"/>
        </w:rPr>
        <w:t xml:space="preserve"> dependency without needing to manually install it on the docker container. While downloading it in the container was completely in the realm of possibility, it was more efficient and easier to use by fetching the content when needed directly from the </w:t>
      </w:r>
      <w:proofErr w:type="spellStart"/>
      <w:r w:rsidRPr="00926FDF">
        <w:rPr>
          <w:color w:val="000000"/>
        </w:rPr>
        <w:t>GoogleTest</w:t>
      </w:r>
      <w:proofErr w:type="spellEnd"/>
      <w:r w:rsidRPr="00926FDF">
        <w:rPr>
          <w:color w:val="000000"/>
        </w:rPr>
        <w:t xml:space="preserve"> directory</w:t>
      </w:r>
      <w:r w:rsidR="008409D4">
        <w:rPr>
          <w:color w:val="000000"/>
        </w:rPr>
        <w:t xml:space="preserve"> </w:t>
      </w:r>
      <w:r w:rsidR="008409D4">
        <w:rPr>
          <w:color w:val="000000"/>
        </w:rPr>
        <w:fldChar w:fldCharType="begin"/>
      </w:r>
      <w:r w:rsidR="008409D4">
        <w:rPr>
          <w:color w:val="000000"/>
        </w:rPr>
        <w:instrText xml:space="preserve"> ADDIN ZOTERO_ITEM CSL_CITATION {"citationID":"qwV0CxCt","properties":{"formattedCitation":"[2]","plainCitation":"[2]","noteIndex":0},"citationItems":[{"id":13,"uris":["http://zotero.org/users/local/8ioRT98n/items/HLYQ9MV7"],"itemData":{"id":13,"type":"webpage","abstract":"GoogleTest - Google Testing and Mocking Framework","container-title":"GoogleTest","language":"en-US","title":"Quickstart: Building with CMake","title-short":"Quickstart","URL":"http://google.github.io/googletest/quickstart-cmake.html","accessed":{"date-parts":[["2023",12,16]]}}}],"schema":"https://github.com/citation-style-language/schema/raw/master/csl-citation.json"} </w:instrText>
      </w:r>
      <w:r w:rsidR="008409D4">
        <w:rPr>
          <w:color w:val="000000"/>
        </w:rPr>
        <w:fldChar w:fldCharType="separate"/>
      </w:r>
      <w:r w:rsidR="008409D4" w:rsidRPr="008409D4">
        <w:t>[2]</w:t>
      </w:r>
      <w:r w:rsidR="008409D4">
        <w:rPr>
          <w:color w:val="000000"/>
        </w:rPr>
        <w:fldChar w:fldCharType="end"/>
      </w:r>
      <w:r w:rsidR="008409D4">
        <w:rPr>
          <w:color w:val="000000"/>
        </w:rPr>
        <w:t>.</w:t>
      </w:r>
      <w:r w:rsidRPr="00926FDF">
        <w:rPr>
          <w:color w:val="000000"/>
        </w:rPr>
        <w:t xml:space="preserve"> With the Unit testing framework picked I had to decide on a website that would be used to upload grades.</w:t>
      </w:r>
    </w:p>
    <w:p w14:paraId="2536D249" w14:textId="07A877EC" w:rsidR="00926FDF" w:rsidRPr="00926FDF" w:rsidRDefault="00926FDF" w:rsidP="00926FDF">
      <w:pPr>
        <w:pStyle w:val="NormalWeb"/>
        <w:spacing w:before="0" w:beforeAutospacing="0" w:after="0" w:afterAutospacing="0" w:line="480" w:lineRule="auto"/>
        <w:ind w:firstLine="720"/>
      </w:pPr>
      <w:r w:rsidRPr="00926FDF">
        <w:rPr>
          <w:color w:val="000000"/>
        </w:rPr>
        <w:t xml:space="preserve">At Franciscan, most courses use Canvas for posting grades, but one of the drawbacks of Canvas is that it does not have support for programming assignments. The Computer Science and Software Engineering departments use </w:t>
      </w:r>
      <w:proofErr w:type="spellStart"/>
      <w:r w:rsidRPr="00926FDF">
        <w:rPr>
          <w:color w:val="000000"/>
        </w:rPr>
        <w:t>GradeScope</w:t>
      </w:r>
      <w:proofErr w:type="spellEnd"/>
      <w:r w:rsidRPr="00926FDF">
        <w:rPr>
          <w:color w:val="000000"/>
        </w:rPr>
        <w:t xml:space="preserve"> </w:t>
      </w:r>
      <w:proofErr w:type="gramStart"/>
      <w:r w:rsidRPr="00926FDF">
        <w:rPr>
          <w:color w:val="000000"/>
        </w:rPr>
        <w:t>as a result of</w:t>
      </w:r>
      <w:proofErr w:type="gramEnd"/>
      <w:r w:rsidRPr="00926FDF">
        <w:rPr>
          <w:color w:val="000000"/>
        </w:rPr>
        <w:t xml:space="preserve"> this because of its ability to create programming assignments that allow them to easily look through student code and grade them manually. </w:t>
      </w:r>
      <w:r w:rsidR="008409D4">
        <w:rPr>
          <w:color w:val="000000"/>
        </w:rPr>
        <w:fldChar w:fldCharType="begin"/>
      </w:r>
      <w:r w:rsidR="008409D4">
        <w:rPr>
          <w:color w:val="000000"/>
        </w:rPr>
        <w:instrText xml:space="preserve"> ADDIN ZOTERO_ITEM CSL_CITATION {"citationID":"MeUa0iXg","properties":{"formattedCitation":"[3]","plainCitation":"[3]","noteIndex":0},"citationItems":[{"id":26,"uris":["http://zotero.org/users/local/8ioRT98n/items/2NRG7AEX"],"itemData":{"id":26,"type":"webpage","title":"Gradescope Autograder Documentation","URL":"https://gradescope-autograders.readthedocs.io/en/latest/","accessed":{"date-parts":[["2023",12,16]]}}}],"schema":"https://github.com/citation-style-language/schema/raw/master/csl-citation.json"} </w:instrText>
      </w:r>
      <w:r w:rsidR="008409D4">
        <w:rPr>
          <w:color w:val="000000"/>
        </w:rPr>
        <w:fldChar w:fldCharType="separate"/>
      </w:r>
      <w:r w:rsidR="008409D4" w:rsidRPr="008409D4">
        <w:t>[3]</w:t>
      </w:r>
      <w:r w:rsidR="008409D4">
        <w:rPr>
          <w:color w:val="000000"/>
        </w:rPr>
        <w:fldChar w:fldCharType="end"/>
      </w:r>
      <w:r w:rsidR="008409D4">
        <w:rPr>
          <w:color w:val="000000"/>
        </w:rPr>
        <w:t xml:space="preserve"> </w:t>
      </w:r>
      <w:r w:rsidRPr="00926FDF">
        <w:rPr>
          <w:color w:val="000000"/>
        </w:rPr>
        <w:t xml:space="preserve">It also gives students a clear way to see feedback from professors on what functions or classes they write. They can see if they work as intended or if they need changes to work properly. Another major benefit of </w:t>
      </w:r>
      <w:proofErr w:type="spellStart"/>
      <w:r w:rsidRPr="00926FDF">
        <w:rPr>
          <w:color w:val="000000"/>
        </w:rPr>
        <w:t>GradeScope</w:t>
      </w:r>
      <w:proofErr w:type="spellEnd"/>
      <w:r w:rsidRPr="00926FDF">
        <w:rPr>
          <w:color w:val="000000"/>
        </w:rPr>
        <w:t xml:space="preserve"> is that it allows for </w:t>
      </w:r>
      <w:proofErr w:type="spellStart"/>
      <w:r w:rsidRPr="00926FDF">
        <w:rPr>
          <w:color w:val="000000"/>
        </w:rPr>
        <w:t>autograders</w:t>
      </w:r>
      <w:proofErr w:type="spellEnd"/>
      <w:r w:rsidRPr="00926FDF">
        <w:rPr>
          <w:color w:val="000000"/>
        </w:rPr>
        <w:t xml:space="preserve"> to be uploaded and run on the submissions. </w:t>
      </w:r>
      <w:proofErr w:type="spellStart"/>
      <w:r w:rsidRPr="00926FDF">
        <w:rPr>
          <w:color w:val="000000"/>
        </w:rPr>
        <w:t>GradeScope</w:t>
      </w:r>
      <w:proofErr w:type="spellEnd"/>
      <w:r w:rsidRPr="00926FDF">
        <w:rPr>
          <w:color w:val="000000"/>
        </w:rPr>
        <w:t xml:space="preserve"> automatically creates a docker container that runs the submitted </w:t>
      </w:r>
      <w:proofErr w:type="spellStart"/>
      <w:r w:rsidRPr="00926FDF">
        <w:rPr>
          <w:color w:val="000000"/>
        </w:rPr>
        <w:t>autograder</w:t>
      </w:r>
      <w:proofErr w:type="spellEnd"/>
      <w:r w:rsidRPr="00926FDF">
        <w:rPr>
          <w:color w:val="000000"/>
        </w:rPr>
        <w:t xml:space="preserve"> in the container</w:t>
      </w:r>
      <w:r w:rsidR="008409D4">
        <w:rPr>
          <w:color w:val="000000"/>
        </w:rPr>
        <w:t xml:space="preserve"> </w:t>
      </w:r>
      <w:r w:rsidR="008409D4">
        <w:rPr>
          <w:color w:val="000000"/>
        </w:rPr>
        <w:fldChar w:fldCharType="begin"/>
      </w:r>
      <w:r w:rsidR="008409D4">
        <w:rPr>
          <w:color w:val="000000"/>
        </w:rPr>
        <w:instrText xml:space="preserve"> ADDIN ZOTERO_ITEM CSL_CITATION {"citationID":"hf8WZKHE","properties":{"formattedCitation":"[3]","plainCitation":"[3]","noteIndex":0},"citationItems":[{"id":26,"uris":["http://zotero.org/users/local/8ioRT98n/items/2NRG7AEX"],"itemData":{"id":26,"type":"webpage","title":"Gradescope Autograder Documentation","URL":"https://gradescope-autograders.readthedocs.io/en/latest/","accessed":{"date-parts":[["2023",12,16]]}}}],"schema":"https://github.com/citation-style-language/schema/raw/master/csl-citation.json"} </w:instrText>
      </w:r>
      <w:r w:rsidR="008409D4">
        <w:rPr>
          <w:color w:val="000000"/>
        </w:rPr>
        <w:fldChar w:fldCharType="separate"/>
      </w:r>
      <w:r w:rsidR="008409D4" w:rsidRPr="008409D4">
        <w:t>[3]</w:t>
      </w:r>
      <w:r w:rsidR="008409D4">
        <w:rPr>
          <w:color w:val="000000"/>
        </w:rPr>
        <w:fldChar w:fldCharType="end"/>
      </w:r>
      <w:r w:rsidR="008F0616">
        <w:rPr>
          <w:color w:val="000000"/>
        </w:rPr>
        <w:t>.</w:t>
      </w:r>
      <w:r w:rsidRPr="00926FDF">
        <w:rPr>
          <w:color w:val="000000"/>
        </w:rPr>
        <w:t xml:space="preserve"> This was a major reason why I decided to use it over other websites. It meant that I did not have to create my own docker container. I could just zip the file and submit it to </w:t>
      </w:r>
      <w:proofErr w:type="spellStart"/>
      <w:r w:rsidRPr="00926FDF">
        <w:rPr>
          <w:color w:val="000000"/>
        </w:rPr>
        <w:t>GradeScope</w:t>
      </w:r>
      <w:proofErr w:type="spellEnd"/>
      <w:r w:rsidRPr="00926FDF">
        <w:rPr>
          <w:color w:val="000000"/>
        </w:rPr>
        <w:t xml:space="preserve"> and let </w:t>
      </w:r>
      <w:proofErr w:type="spellStart"/>
      <w:r w:rsidRPr="00926FDF">
        <w:rPr>
          <w:color w:val="000000"/>
        </w:rPr>
        <w:t>GradeScope</w:t>
      </w:r>
      <w:proofErr w:type="spellEnd"/>
      <w:r w:rsidRPr="00926FDF">
        <w:rPr>
          <w:color w:val="000000"/>
        </w:rPr>
        <w:t xml:space="preserve"> handle the rest of the building </w:t>
      </w:r>
      <w:r w:rsidR="008F0616">
        <w:rPr>
          <w:color w:val="000000"/>
        </w:rPr>
        <w:fldChar w:fldCharType="begin"/>
      </w:r>
      <w:r w:rsidR="008409D4">
        <w:rPr>
          <w:color w:val="000000"/>
        </w:rPr>
        <w:instrText xml:space="preserve"> ADDIN ZOTERO_ITEM CSL_CITATION {"citationID":"IaM0S0AM","properties":{"formattedCitation":"[4]","plainCitation":"[4]","noteIndex":0},"citationItems":[{"id":20,"uris":["http://zotero.org/users/local/8ioRT98n/items/85ZZBEUW"],"itemData":{"id":20,"type":"webpage","title":"Community Resources - Gradescope Autograder Documentation","URL":"https://gradescope-autograders.readthedocs.io/en/latest/resources/","accessed":{"date-parts":[["2023",12,16]]}}}],"schema":"https://github.com/citation-style-language/schema/raw/master/csl-citation.json"} </w:instrText>
      </w:r>
      <w:r w:rsidR="008F0616">
        <w:rPr>
          <w:color w:val="000000"/>
        </w:rPr>
        <w:fldChar w:fldCharType="separate"/>
      </w:r>
      <w:r w:rsidR="008409D4" w:rsidRPr="008409D4">
        <w:t>[4]</w:t>
      </w:r>
      <w:r w:rsidR="008F0616">
        <w:rPr>
          <w:color w:val="000000"/>
        </w:rPr>
        <w:fldChar w:fldCharType="end"/>
      </w:r>
      <w:r w:rsidR="008F0616">
        <w:rPr>
          <w:color w:val="000000"/>
        </w:rPr>
        <w:t xml:space="preserve">. </w:t>
      </w:r>
      <w:r w:rsidRPr="00926FDF">
        <w:rPr>
          <w:color w:val="000000"/>
        </w:rPr>
        <w:t xml:space="preserve">On top of it being used in the department, another major reason I went with it for my </w:t>
      </w:r>
      <w:proofErr w:type="spellStart"/>
      <w:r w:rsidRPr="00926FDF">
        <w:rPr>
          <w:color w:val="000000"/>
        </w:rPr>
        <w:lastRenderedPageBreak/>
        <w:t>autograder</w:t>
      </w:r>
      <w:proofErr w:type="spellEnd"/>
      <w:r w:rsidRPr="00926FDF">
        <w:rPr>
          <w:color w:val="000000"/>
        </w:rPr>
        <w:t xml:space="preserve"> project is that it had many resources on how to set up the </w:t>
      </w:r>
      <w:proofErr w:type="spellStart"/>
      <w:r w:rsidRPr="00926FDF">
        <w:rPr>
          <w:color w:val="000000"/>
        </w:rPr>
        <w:t>autograder</w:t>
      </w:r>
      <w:proofErr w:type="spellEnd"/>
      <w:r w:rsidRPr="00926FDF">
        <w:rPr>
          <w:color w:val="000000"/>
        </w:rPr>
        <w:t xml:space="preserve"> and examples to get started with </w:t>
      </w:r>
      <w:proofErr w:type="spellStart"/>
      <w:r w:rsidRPr="00926FDF">
        <w:rPr>
          <w:color w:val="000000"/>
        </w:rPr>
        <w:t>autograding</w:t>
      </w:r>
      <w:proofErr w:type="spellEnd"/>
      <w:r w:rsidRPr="00926FDF">
        <w:rPr>
          <w:color w:val="000000"/>
        </w:rPr>
        <w:t>. This meant that I did not have to set up my own webpage to post grades and feedback for students or seek out other products that offer a similar service. </w:t>
      </w:r>
    </w:p>
    <w:p w14:paraId="432E018D" w14:textId="77777777" w:rsidR="00926FDF" w:rsidRPr="00926FDF" w:rsidRDefault="00926FDF" w:rsidP="00926FDF">
      <w:pPr>
        <w:pStyle w:val="NormalWeb"/>
        <w:spacing w:before="0" w:beforeAutospacing="0" w:after="0" w:afterAutospacing="0" w:line="480" w:lineRule="auto"/>
        <w:ind w:firstLine="720"/>
      </w:pPr>
      <w:r w:rsidRPr="00926FDF">
        <w:rPr>
          <w:color w:val="000000"/>
        </w:rPr>
        <w:t xml:space="preserve">With the testing framework picked out as well as what features I needed to pick, I had to decide on whether I was going to build my own docker container, or upload zip files to </w:t>
      </w:r>
      <w:proofErr w:type="spellStart"/>
      <w:r w:rsidRPr="00926FDF">
        <w:rPr>
          <w:color w:val="000000"/>
        </w:rPr>
        <w:t>GradeScope</w:t>
      </w:r>
      <w:proofErr w:type="spellEnd"/>
      <w:r w:rsidRPr="00926FDF">
        <w:rPr>
          <w:color w:val="000000"/>
        </w:rPr>
        <w:t xml:space="preserve"> and let </w:t>
      </w:r>
      <w:proofErr w:type="spellStart"/>
      <w:r w:rsidRPr="00926FDF">
        <w:rPr>
          <w:color w:val="000000"/>
        </w:rPr>
        <w:t>GradeScope</w:t>
      </w:r>
      <w:proofErr w:type="spellEnd"/>
      <w:r w:rsidRPr="00926FDF">
        <w:rPr>
          <w:color w:val="000000"/>
        </w:rPr>
        <w:t xml:space="preserve"> handle the building. Docker was an important part of the design process. The Docker website states in the overview that it helps in, </w:t>
      </w:r>
    </w:p>
    <w:p w14:paraId="56FE5F8E" w14:textId="5F5A651F" w:rsidR="00926FDF" w:rsidRPr="00926FDF" w:rsidRDefault="00926FDF" w:rsidP="00926FDF">
      <w:pPr>
        <w:pStyle w:val="Quote"/>
      </w:pPr>
      <w:r w:rsidRPr="00926FDF">
        <w:t>developing, shipping, and running applications. Docker enables you to separate your applications from your infrastructure so you can deliver software quickly. With Docker, you can manage your infrastructure in the same ways you manage your applications. By taking advantage of Docker's methodologies for shipping, testing, and deploying code, you can significantly reduce the delay between writing code and running it in production</w:t>
      </w:r>
      <w:r>
        <w:t xml:space="preserve"> </w:t>
      </w:r>
      <w:r>
        <w:fldChar w:fldCharType="begin"/>
      </w:r>
      <w:r w:rsidR="008409D4">
        <w:instrText xml:space="preserve"> ADDIN ZOTERO_ITEM CSL_CITATION {"citationID":"nzL6nCMR","properties":{"formattedCitation":"[5]","plainCitation":"[5]","noteIndex":0},"citationItems":[{"id":15,"uris":["http://zotero.org/users/local/8ioRT98n/items/IM4SIBN9"],"itemData":{"id":15,"type":"webpage","abstract":"Get an in-depth overview of the Docker platform including what it can be used for, the architecture it employs, and its underlying technology.","container-title":"Docker Documentation","language":"en","title":"Docker overview","URL":"https://docs.docker.com/get-started/overview/","accessed":{"date-parts":[["2023",12,16]]},"issued":{"date-parts":[["0200"]],"season":"27:26 +  +0200"}}}],"schema":"https://github.com/citation-style-language/schema/raw/master/csl-citation.json"} </w:instrText>
      </w:r>
      <w:r>
        <w:fldChar w:fldCharType="separate"/>
      </w:r>
      <w:r w:rsidR="008409D4" w:rsidRPr="008409D4">
        <w:t>[5]</w:t>
      </w:r>
      <w:r>
        <w:fldChar w:fldCharType="end"/>
      </w:r>
      <w:r w:rsidRPr="00926FDF">
        <w:t>.</w:t>
      </w:r>
    </w:p>
    <w:p w14:paraId="6891CC8D" w14:textId="1817AD71" w:rsidR="008F0616" w:rsidRDefault="00926FDF" w:rsidP="008F0616">
      <w:pPr>
        <w:pStyle w:val="NormalWeb"/>
        <w:spacing w:before="0" w:beforeAutospacing="0" w:after="0" w:afterAutospacing="0" w:line="480" w:lineRule="auto"/>
        <w:rPr>
          <w:color w:val="000000"/>
        </w:rPr>
      </w:pPr>
      <w:proofErr w:type="gramStart"/>
      <w:r w:rsidRPr="00926FDF">
        <w:rPr>
          <w:color w:val="000000"/>
        </w:rPr>
        <w:t>With this in mind, it</w:t>
      </w:r>
      <w:proofErr w:type="gramEnd"/>
      <w:r w:rsidRPr="00926FDF">
        <w:rPr>
          <w:color w:val="000000"/>
        </w:rPr>
        <w:t xml:space="preserve"> is incredibly important that docker is used in the development of this </w:t>
      </w:r>
      <w:proofErr w:type="spellStart"/>
      <w:r w:rsidRPr="00926FDF">
        <w:rPr>
          <w:color w:val="000000"/>
        </w:rPr>
        <w:t>autograder</w:t>
      </w:r>
      <w:proofErr w:type="spellEnd"/>
      <w:r w:rsidRPr="00926FDF">
        <w:rPr>
          <w:color w:val="000000"/>
        </w:rPr>
        <w:t xml:space="preserve">. It gives the ability to have a clean slate of an Ubuntu Linux operating system where all the dependencies can be installed such as </w:t>
      </w:r>
      <w:proofErr w:type="spellStart"/>
      <w:r w:rsidRPr="00926FDF">
        <w:rPr>
          <w:color w:val="000000"/>
        </w:rPr>
        <w:t>GoogleTest</w:t>
      </w:r>
      <w:proofErr w:type="spellEnd"/>
      <w:r w:rsidRPr="00926FDF">
        <w:rPr>
          <w:color w:val="000000"/>
        </w:rPr>
        <w:t xml:space="preserve">, </w:t>
      </w:r>
      <w:proofErr w:type="spellStart"/>
      <w:r w:rsidRPr="00926FDF">
        <w:rPr>
          <w:color w:val="000000"/>
        </w:rPr>
        <w:t>CMake</w:t>
      </w:r>
      <w:proofErr w:type="spellEnd"/>
      <w:r w:rsidRPr="00926FDF">
        <w:rPr>
          <w:color w:val="000000"/>
        </w:rPr>
        <w:t>, Python, and Pip, as well as a C++ compiler if need</w:t>
      </w:r>
      <w:r w:rsidR="008F0616">
        <w:rPr>
          <w:color w:val="000000"/>
        </w:rPr>
        <w:t>ed.</w:t>
      </w:r>
    </w:p>
    <w:p w14:paraId="1DBDDEC3" w14:textId="565CF7E4" w:rsidR="008F0616" w:rsidRDefault="008F0616" w:rsidP="008F0616">
      <w:pPr>
        <w:rPr>
          <w:color w:val="000000"/>
        </w:rPr>
      </w:pPr>
      <w:r>
        <w:rPr>
          <w:color w:val="000000"/>
        </w:rPr>
        <w:br w:type="page"/>
      </w:r>
    </w:p>
    <w:p w14:paraId="3181E568" w14:textId="77777777" w:rsidR="008F0616" w:rsidRDefault="008F0616" w:rsidP="008F0616">
      <w:pPr>
        <w:pStyle w:val="Heading1"/>
      </w:pPr>
      <w:bookmarkStart w:id="7" w:name="_Toc153621089"/>
      <w:r>
        <w:lastRenderedPageBreak/>
        <w:t>Implementation</w:t>
      </w:r>
      <w:bookmarkEnd w:id="7"/>
    </w:p>
    <w:p w14:paraId="486EDA12" w14:textId="77777777" w:rsidR="008F0616" w:rsidRDefault="008F0616" w:rsidP="008F0616">
      <w:pPr>
        <w:pStyle w:val="BodyFirst"/>
      </w:pPr>
    </w:p>
    <w:p w14:paraId="4DC199B0" w14:textId="7C843B6F" w:rsidR="008F0616" w:rsidRPr="008F0616" w:rsidRDefault="008F0616" w:rsidP="008F0616">
      <w:pPr>
        <w:pStyle w:val="Body"/>
      </w:pPr>
      <w:r w:rsidRPr="008F0616">
        <w:t xml:space="preserve">One of the great features of </w:t>
      </w:r>
      <w:proofErr w:type="spellStart"/>
      <w:r w:rsidRPr="008F0616">
        <w:t>GradeScope</w:t>
      </w:r>
      <w:proofErr w:type="spellEnd"/>
      <w:r w:rsidRPr="008F0616">
        <w:t xml:space="preserve"> was the availability of </w:t>
      </w:r>
      <w:proofErr w:type="spellStart"/>
      <w:r w:rsidRPr="008F0616">
        <w:t>Autograders</w:t>
      </w:r>
      <w:proofErr w:type="spellEnd"/>
      <w:r w:rsidRPr="008F0616">
        <w:t xml:space="preserve"> already made in the resources page</w:t>
      </w:r>
      <w:r w:rsidR="00414D90">
        <w:t xml:space="preserve"> </w:t>
      </w:r>
      <w:r w:rsidR="00414D90">
        <w:fldChar w:fldCharType="begin"/>
      </w:r>
      <w:r w:rsidR="00414D90">
        <w:instrText xml:space="preserve"> ADDIN ZOTERO_ITEM CSL_CITATION {"citationID":"MnxHW0pc","properties":{"formattedCitation":"[4]","plainCitation":"[4]","noteIndex":0},"citationItems":[{"id":20,"uris":["http://zotero.org/users/local/8ioRT98n/items/85ZZBEUW"],"itemData":{"id":20,"type":"webpage","title":"Community Resources - Gradescope Autograder Documentation","URL":"https://gradescope-autograders.readthedocs.io/en/latest/resources/","accessed":{"date-parts":[["2023",12,16]]}}}],"schema":"https://github.com/citation-style-language/schema/raw/master/csl-citation.json"} </w:instrText>
      </w:r>
      <w:r w:rsidR="00414D90">
        <w:fldChar w:fldCharType="separate"/>
      </w:r>
      <w:r w:rsidR="00414D90" w:rsidRPr="00414D90">
        <w:t>[4]</w:t>
      </w:r>
      <w:r w:rsidR="00414D90">
        <w:fldChar w:fldCharType="end"/>
      </w:r>
      <w:r w:rsidRPr="008F0616">
        <w:t xml:space="preserve">. During my research phase of the project, I attempted using many of the C++ </w:t>
      </w:r>
      <w:proofErr w:type="spellStart"/>
      <w:r w:rsidRPr="008F0616">
        <w:t>autograders</w:t>
      </w:r>
      <w:proofErr w:type="spellEnd"/>
      <w:r w:rsidRPr="008F0616">
        <w:t xml:space="preserve"> to see how easy to use and change. I immediately ran into issues when attempting to do this however because my required other university credentials or did not build correctly when I ran their code instructions. I found one that </w:t>
      </w:r>
      <w:proofErr w:type="gramStart"/>
      <w:r w:rsidRPr="008F0616">
        <w:t>worked</w:t>
      </w:r>
      <w:proofErr w:type="gramEnd"/>
      <w:r w:rsidRPr="008F0616">
        <w:t xml:space="preserve"> however. It used the Catch2 software for the C++ unit testing</w:t>
      </w:r>
      <w:r w:rsidR="00414D90">
        <w:t xml:space="preserve"> </w:t>
      </w:r>
      <w:r w:rsidR="00414D90">
        <w:fldChar w:fldCharType="begin"/>
      </w:r>
      <w:r w:rsidR="00414D90">
        <w:instrText xml:space="preserve"> ADDIN ZOTERO_ITEM CSL_CITATION {"citationID":"AhWf0F2Y","properties":{"formattedCitation":"[6]","plainCitation":"[6]","noteIndex":0},"citationItems":[{"id":17,"uris":["http://zotero.org/users/local/8ioRT98n/items/YWGU7ZL7"],"itemData":{"id":17,"type":"book","abstract":"Gradescope Autograder Starter Template with C++ Tooling","genre":"Python","note":"original-date: 2019-12-20T05:28:30Z","source":"GitHub","title":"UgiR/gradescope-autograde-cpp","URL":"https://github.com/UgiR/gradescope-autograde-cpp","author":[{"family":"Rumsevicius","given":"Ugnius"}],"accessed":{"date-parts":[["2023",12,16]]},"issued":{"date-parts":[["2023",8,29]]}}}],"schema":"https://github.com/citation-style-language/schema/raw/master/csl-citation.json"} </w:instrText>
      </w:r>
      <w:r w:rsidR="00414D90">
        <w:fldChar w:fldCharType="separate"/>
      </w:r>
      <w:r w:rsidR="00414D90" w:rsidRPr="00414D90">
        <w:t>[6]</w:t>
      </w:r>
      <w:r w:rsidR="00414D90">
        <w:fldChar w:fldCharType="end"/>
      </w:r>
      <w:r w:rsidRPr="008F0616">
        <w:t xml:space="preserve">. When I uploaded it to </w:t>
      </w:r>
      <w:proofErr w:type="spellStart"/>
      <w:r w:rsidRPr="008F0616">
        <w:t>GradeScope</w:t>
      </w:r>
      <w:proofErr w:type="spellEnd"/>
      <w:r w:rsidRPr="008F0616">
        <w:t xml:space="preserve">, the docker container successfully built on the website and when I submitted the file it asked for, it ran all the tests on it and posted scores for all the tests that passed with an overall score for the assignment. Here is an example of it running on </w:t>
      </w:r>
      <w:proofErr w:type="spellStart"/>
      <w:r w:rsidRPr="008F0616">
        <w:t>GradeScope</w:t>
      </w:r>
      <w:proofErr w:type="spellEnd"/>
      <w:r w:rsidRPr="008F0616">
        <w:t xml:space="preserve"> with a simple header file:</w:t>
      </w:r>
    </w:p>
    <w:p w14:paraId="1731CCFB" w14:textId="1D606D89" w:rsidR="008F0616" w:rsidRPr="008F0616" w:rsidRDefault="008F0616" w:rsidP="008F0616">
      <w:pPr>
        <w:pStyle w:val="Body"/>
      </w:pPr>
      <w:r w:rsidRPr="008F0616">
        <w:lastRenderedPageBreak/>
        <w:drawing>
          <wp:inline distT="0" distB="0" distL="0" distR="0" wp14:anchorId="00B3B082" wp14:editId="19115CFB">
            <wp:extent cx="4945683" cy="4171950"/>
            <wp:effectExtent l="0" t="0" r="7620" b="0"/>
            <wp:docPr id="164842766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427664" name="Picture 4" descr="A screenshot of a computer&#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45683" cy="4171950"/>
                    </a:xfrm>
                    <a:prstGeom prst="rect">
                      <a:avLst/>
                    </a:prstGeom>
                    <a:noFill/>
                    <a:ln>
                      <a:noFill/>
                    </a:ln>
                  </pic:spPr>
                </pic:pic>
              </a:graphicData>
            </a:graphic>
          </wp:inline>
        </w:drawing>
      </w:r>
    </w:p>
    <w:p w14:paraId="2477E4BF" w14:textId="48EE4162" w:rsidR="008F0616" w:rsidRPr="008F0616" w:rsidRDefault="008F0616" w:rsidP="008F0616">
      <w:pPr>
        <w:pStyle w:val="Body"/>
        <w:jc w:val="center"/>
      </w:pPr>
      <w:r w:rsidRPr="008F0616">
        <w:rPr>
          <w:b/>
          <w:bCs/>
        </w:rPr>
        <w:t xml:space="preserve">Figure </w:t>
      </w:r>
      <w:r>
        <w:rPr>
          <w:b/>
          <w:bCs/>
        </w:rPr>
        <w:t>4.</w:t>
      </w:r>
      <w:r w:rsidRPr="008F0616">
        <w:rPr>
          <w:b/>
          <w:bCs/>
        </w:rPr>
        <w:t>1</w:t>
      </w:r>
      <w:r>
        <w:rPr>
          <w:b/>
          <w:bCs/>
        </w:rPr>
        <w:t>:</w:t>
      </w:r>
      <w:r w:rsidRPr="008F0616">
        <w:rPr>
          <w:b/>
          <w:bCs/>
        </w:rPr>
        <w:t xml:space="preserve"> Testing the premade </w:t>
      </w:r>
      <w:proofErr w:type="spellStart"/>
      <w:r w:rsidRPr="008F0616">
        <w:rPr>
          <w:b/>
          <w:bCs/>
        </w:rPr>
        <w:t>Autograder</w:t>
      </w:r>
      <w:proofErr w:type="spellEnd"/>
    </w:p>
    <w:p w14:paraId="268F38B3" w14:textId="26BEA071" w:rsidR="008F0616" w:rsidRPr="008F0616" w:rsidRDefault="008F0616" w:rsidP="008F0616">
      <w:pPr>
        <w:pStyle w:val="Body"/>
      </w:pPr>
      <w:r w:rsidRPr="008F0616">
        <w:t xml:space="preserve"> The problem with this </w:t>
      </w:r>
      <w:proofErr w:type="spellStart"/>
      <w:r w:rsidRPr="008F0616">
        <w:t>autograder</w:t>
      </w:r>
      <w:proofErr w:type="spellEnd"/>
      <w:r w:rsidRPr="008F0616">
        <w:t xml:space="preserve"> was that it only accepted one file. I figured this would be an easy fix when I saw that the config file just said one needed to add the number of required files to it. This is what the </w:t>
      </w:r>
      <w:proofErr w:type="spellStart"/>
      <w:r w:rsidRPr="008F0616">
        <w:t>config.yml</w:t>
      </w:r>
      <w:proofErr w:type="spellEnd"/>
      <w:r w:rsidRPr="008F0616">
        <w:t xml:space="preserve"> file looked like after I tried adding something to it</w:t>
      </w:r>
      <w:r w:rsidR="00414D90">
        <w:t xml:space="preserve"> </w:t>
      </w:r>
      <w:r w:rsidR="00414D90">
        <w:fldChar w:fldCharType="begin"/>
      </w:r>
      <w:r w:rsidR="00414D90">
        <w:instrText xml:space="preserve"> ADDIN ZOTERO_ITEM CSL_CITATION {"citationID":"mh5Rekw9","properties":{"formattedCitation":"[6]","plainCitation":"[6]","noteIndex":0},"citationItems":[{"id":17,"uris":["http://zotero.org/users/local/8ioRT98n/items/YWGU7ZL7"],"itemData":{"id":17,"type":"book","abstract":"Gradescope Autograder Starter Template with C++ Tooling","genre":"Python","note":"original-date: 2019-12-20T05:28:30Z","source":"GitHub","title":"UgiR/gradescope-autograde-cpp","URL":"https://github.com/UgiR/gradescope-autograde-cpp","author":[{"family":"Rumsevicius","given":"Ugnius"}],"accessed":{"date-parts":[["2023",12,16]]},"issued":{"date-parts":[["2023",8,29]]}}}],"schema":"https://github.com/citation-style-language/schema/raw/master/csl-citation.json"} </w:instrText>
      </w:r>
      <w:r w:rsidR="00414D90">
        <w:fldChar w:fldCharType="separate"/>
      </w:r>
      <w:r w:rsidR="00414D90" w:rsidRPr="00414D90">
        <w:t>[6]</w:t>
      </w:r>
      <w:r w:rsidR="00414D90">
        <w:fldChar w:fldCharType="end"/>
      </w:r>
      <w:r w:rsidR="00414D90">
        <w:t>.</w:t>
      </w:r>
    </w:p>
    <w:p w14:paraId="5F7EDF2D" w14:textId="77777777" w:rsidR="008F0616" w:rsidRPr="008F0616" w:rsidRDefault="008F0616" w:rsidP="008F0616">
      <w:pPr>
        <w:pStyle w:val="Body"/>
        <w:spacing w:line="240" w:lineRule="auto"/>
        <w:ind w:firstLine="0"/>
      </w:pPr>
      <w:proofErr w:type="spellStart"/>
      <w:r w:rsidRPr="008F0616">
        <w:t>limit_submissions</w:t>
      </w:r>
      <w:proofErr w:type="spellEnd"/>
      <w:r w:rsidRPr="008F0616">
        <w:t>: -1  # limit number of submissions accepted. Set to -1 for unlimited (default: -1)</w:t>
      </w:r>
    </w:p>
    <w:p w14:paraId="2144AB60" w14:textId="77777777" w:rsidR="008F0616" w:rsidRPr="008F0616" w:rsidRDefault="008F0616" w:rsidP="008F0616">
      <w:pPr>
        <w:pStyle w:val="Body"/>
        <w:spacing w:line="240" w:lineRule="auto"/>
        <w:ind w:firstLine="0"/>
      </w:pPr>
      <w:proofErr w:type="spellStart"/>
      <w:r w:rsidRPr="008F0616">
        <w:t>Required_files</w:t>
      </w:r>
      <w:proofErr w:type="spellEnd"/>
      <w:r w:rsidRPr="008F0616">
        <w:t>:</w:t>
      </w:r>
    </w:p>
    <w:p w14:paraId="626F362C" w14:textId="78DD7E7E" w:rsidR="008F0616" w:rsidRPr="008F0616" w:rsidRDefault="008F0616" w:rsidP="008F0616">
      <w:pPr>
        <w:pStyle w:val="Body"/>
        <w:spacing w:line="240" w:lineRule="auto"/>
      </w:pPr>
      <w:r w:rsidRPr="008F0616">
        <w:t xml:space="preserve"> - </w:t>
      </w:r>
      <w:proofErr w:type="spellStart"/>
      <w:r w:rsidRPr="008F0616">
        <w:t>student_file.h</w:t>
      </w:r>
      <w:proofErr w:type="spellEnd"/>
    </w:p>
    <w:p w14:paraId="5F7E2DF1" w14:textId="77777777" w:rsidR="008F0616" w:rsidRDefault="008F0616" w:rsidP="008F0616">
      <w:pPr>
        <w:pStyle w:val="Body"/>
        <w:spacing w:line="240" w:lineRule="auto"/>
      </w:pPr>
      <w:r w:rsidRPr="008F0616">
        <w:t>  - student_file.cpp  # The file I tried to add</w:t>
      </w:r>
    </w:p>
    <w:p w14:paraId="4B227395" w14:textId="6E44396C" w:rsidR="008F0616" w:rsidRPr="008F0616" w:rsidRDefault="008F0616" w:rsidP="008F0616">
      <w:pPr>
        <w:pStyle w:val="Body"/>
        <w:jc w:val="center"/>
      </w:pPr>
      <w:r w:rsidRPr="008F0616">
        <w:rPr>
          <w:b/>
          <w:bCs/>
        </w:rPr>
        <w:t xml:space="preserve">Figure </w:t>
      </w:r>
      <w:r>
        <w:rPr>
          <w:b/>
          <w:bCs/>
        </w:rPr>
        <w:t>4.</w:t>
      </w:r>
      <w:r>
        <w:rPr>
          <w:b/>
          <w:bCs/>
        </w:rPr>
        <w:t>2</w:t>
      </w:r>
      <w:r>
        <w:rPr>
          <w:b/>
          <w:bCs/>
        </w:rPr>
        <w:t>:</w:t>
      </w:r>
      <w:r w:rsidRPr="008F0616">
        <w:rPr>
          <w:b/>
          <w:bCs/>
        </w:rPr>
        <w:t xml:space="preserve"> </w:t>
      </w:r>
      <w:proofErr w:type="spellStart"/>
      <w:r>
        <w:rPr>
          <w:b/>
          <w:bCs/>
        </w:rPr>
        <w:t>config.yml</w:t>
      </w:r>
      <w:proofErr w:type="spellEnd"/>
      <w:r>
        <w:rPr>
          <w:b/>
          <w:bCs/>
        </w:rPr>
        <w:t xml:space="preserve"> file contents</w:t>
      </w:r>
    </w:p>
    <w:p w14:paraId="06B56F57" w14:textId="4BB1689D" w:rsidR="008F0616" w:rsidRPr="008F0616" w:rsidRDefault="008F0616" w:rsidP="00643E95">
      <w:pPr>
        <w:pStyle w:val="Body"/>
        <w:ind w:firstLine="0"/>
      </w:pPr>
      <w:r w:rsidRPr="008F0616">
        <w:t xml:space="preserve">When I tried to change the code to accept other files such as the student_file.cpp, it failed to work properly. I was not certain why the Catch2 framework was not behaving as I expected it to but that was one of the </w:t>
      </w:r>
      <w:proofErr w:type="gramStart"/>
      <w:r w:rsidRPr="008F0616">
        <w:t>reasons</w:t>
      </w:r>
      <w:proofErr w:type="gramEnd"/>
      <w:r w:rsidRPr="008F0616">
        <w:t xml:space="preserve"> I decided to refactor the code to work with </w:t>
      </w:r>
      <w:r w:rsidRPr="008F0616">
        <w:lastRenderedPageBreak/>
        <w:t xml:space="preserve">the </w:t>
      </w:r>
      <w:proofErr w:type="spellStart"/>
      <w:r w:rsidRPr="008F0616">
        <w:t>GoogleTest</w:t>
      </w:r>
      <w:proofErr w:type="spellEnd"/>
      <w:r w:rsidRPr="008F0616">
        <w:t xml:space="preserve"> framework over Catch2. While there is nothing wrong with the Catch2 testing framework, I wanted to use </w:t>
      </w:r>
      <w:proofErr w:type="spellStart"/>
      <w:r w:rsidRPr="008F0616">
        <w:t>GoogleTest</w:t>
      </w:r>
      <w:proofErr w:type="spellEnd"/>
      <w:r w:rsidRPr="008F0616">
        <w:t xml:space="preserve"> for unit testing since that is the </w:t>
      </w:r>
      <w:proofErr w:type="gramStart"/>
      <w:r w:rsidRPr="008F0616">
        <w:t>framework</w:t>
      </w:r>
      <w:proofErr w:type="gramEnd"/>
      <w:r w:rsidRPr="008F0616">
        <w:t xml:space="preserve"> I had been most familiar with using. This meant I would have to make a lot of changes in the code to set up the </w:t>
      </w:r>
      <w:proofErr w:type="spellStart"/>
      <w:r w:rsidRPr="008F0616">
        <w:t>GoogleTest</w:t>
      </w:r>
      <w:proofErr w:type="spellEnd"/>
      <w:r w:rsidRPr="008F0616">
        <w:t xml:space="preserve"> dependency and I would also have to install </w:t>
      </w:r>
      <w:proofErr w:type="spellStart"/>
      <w:r w:rsidRPr="008F0616">
        <w:t>CMake</w:t>
      </w:r>
      <w:proofErr w:type="spellEnd"/>
      <w:r w:rsidRPr="008F0616">
        <w:t xml:space="preserve"> for the build in Docker. I would also have to change many aspects of the code that were used to setup the Catch2 dependencies and figure out what I could delete that was not necessary. </w:t>
      </w:r>
    </w:p>
    <w:p w14:paraId="797D0896" w14:textId="68B0162C" w:rsidR="008F0616" w:rsidRPr="008F0616" w:rsidRDefault="008F0616" w:rsidP="008F0616">
      <w:pPr>
        <w:pStyle w:val="Body"/>
      </w:pPr>
      <w:r w:rsidRPr="008F0616">
        <w:t xml:space="preserve">Before I could implement </w:t>
      </w:r>
      <w:proofErr w:type="spellStart"/>
      <w:r w:rsidRPr="008F0616">
        <w:t>GoogleTest</w:t>
      </w:r>
      <w:proofErr w:type="spellEnd"/>
      <w:r w:rsidRPr="008F0616">
        <w:t xml:space="preserve"> into the premade </w:t>
      </w:r>
      <w:proofErr w:type="spellStart"/>
      <w:r w:rsidRPr="008F0616">
        <w:t>autograder</w:t>
      </w:r>
      <w:proofErr w:type="spellEnd"/>
      <w:r w:rsidRPr="008F0616">
        <w:t xml:space="preserve"> I had found on </w:t>
      </w:r>
      <w:proofErr w:type="spellStart"/>
      <w:r w:rsidRPr="008F0616">
        <w:t>github</w:t>
      </w:r>
      <w:proofErr w:type="spellEnd"/>
      <w:r w:rsidRPr="008F0616">
        <w:t xml:space="preserve">, I needed familiarize myself with the framework. I did this by creating a basic project that would only run the </w:t>
      </w:r>
      <w:proofErr w:type="spellStart"/>
      <w:r w:rsidRPr="008F0616">
        <w:t>GoogleTest</w:t>
      </w:r>
      <w:proofErr w:type="spellEnd"/>
      <w:r w:rsidRPr="008F0616">
        <w:t xml:space="preserve"> framework using </w:t>
      </w:r>
      <w:proofErr w:type="spellStart"/>
      <w:r w:rsidRPr="008F0616">
        <w:t>Cmake</w:t>
      </w:r>
      <w:proofErr w:type="spellEnd"/>
      <w:r w:rsidRPr="008F0616">
        <w:t xml:space="preserve"> to do the build</w:t>
      </w:r>
      <w:r w:rsidR="00414D90">
        <w:t xml:space="preserve"> and I followed a </w:t>
      </w:r>
      <w:proofErr w:type="spellStart"/>
      <w:r w:rsidR="00414D90">
        <w:t>youtube</w:t>
      </w:r>
      <w:proofErr w:type="spellEnd"/>
      <w:r w:rsidR="00414D90">
        <w:t xml:space="preserve"> channel to build it </w:t>
      </w:r>
      <w:r w:rsidR="00414D90">
        <w:fldChar w:fldCharType="begin"/>
      </w:r>
      <w:r w:rsidR="00414D90">
        <w:instrText xml:space="preserve"> ADDIN ZOTERO_ITEM CSL_CITATION {"citationID":"oIIR0tD2","properties":{"formattedCitation":"[7]","plainCitation":"[7]","noteIndex":0},"citationItems":[{"id":18,"uris":["http://zotero.org/users/local/8ioRT98n/items/FPK9Z76N"],"itemData":{"id":18,"type":"motion_picture","abstract":"A viewer on one of my recent Twitch streams made an excellent suggestion/request for a video showing how to get started with the Google Test framework, to de...","language":"en","source":"www.youtube.com","title":"Introduction to Google Test and CMake","URL":"https://www.youtube.com/watch?v=Lp1ifh9TuFI","accessed":{"date-parts":[["2023",12,16]]}}}],"schema":"https://github.com/citation-style-language/schema/raw/master/csl-citation.json"} </w:instrText>
      </w:r>
      <w:r w:rsidR="00414D90">
        <w:fldChar w:fldCharType="separate"/>
      </w:r>
      <w:r w:rsidR="00414D90" w:rsidRPr="00414D90">
        <w:t>[7]</w:t>
      </w:r>
      <w:r w:rsidR="00414D90">
        <w:fldChar w:fldCharType="end"/>
      </w:r>
      <w:r w:rsidRPr="008F0616">
        <w:t>. Here is what the project looked like at first:</w:t>
      </w:r>
    </w:p>
    <w:p w14:paraId="4CBF543C" w14:textId="6F4F3AC4" w:rsidR="008F0616" w:rsidRPr="008F0616" w:rsidRDefault="008F0616" w:rsidP="008F0616">
      <w:pPr>
        <w:pStyle w:val="Body"/>
      </w:pPr>
      <w:r w:rsidRPr="008F0616">
        <w:drawing>
          <wp:inline distT="0" distB="0" distL="0" distR="0" wp14:anchorId="08871018" wp14:editId="6780BDE3">
            <wp:extent cx="5123790" cy="3990975"/>
            <wp:effectExtent l="0" t="0" r="1270" b="0"/>
            <wp:docPr id="31005902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59023" name="Picture 3" descr="A screenshot of a computer pro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0808" cy="4012020"/>
                    </a:xfrm>
                    <a:prstGeom prst="rect">
                      <a:avLst/>
                    </a:prstGeom>
                    <a:noFill/>
                    <a:ln>
                      <a:noFill/>
                    </a:ln>
                  </pic:spPr>
                </pic:pic>
              </a:graphicData>
            </a:graphic>
          </wp:inline>
        </w:drawing>
      </w:r>
    </w:p>
    <w:p w14:paraId="630F5172" w14:textId="12B75831" w:rsidR="008F0616" w:rsidRPr="008F0616" w:rsidRDefault="008F0616" w:rsidP="008F0616">
      <w:pPr>
        <w:pStyle w:val="Body"/>
      </w:pPr>
      <w:r w:rsidRPr="008F0616">
        <w:rPr>
          <w:b/>
          <w:bCs/>
        </w:rPr>
        <w:t xml:space="preserve">Figure </w:t>
      </w:r>
      <w:r w:rsidR="000E615A">
        <w:rPr>
          <w:b/>
          <w:bCs/>
        </w:rPr>
        <w:t>4.3:</w:t>
      </w:r>
      <w:r w:rsidRPr="008F0616">
        <w:rPr>
          <w:b/>
          <w:bCs/>
        </w:rPr>
        <w:t xml:space="preserve"> Running </w:t>
      </w:r>
      <w:proofErr w:type="spellStart"/>
      <w:r w:rsidRPr="008F0616">
        <w:rPr>
          <w:b/>
          <w:bCs/>
        </w:rPr>
        <w:t>GoogleTest</w:t>
      </w:r>
      <w:proofErr w:type="spellEnd"/>
      <w:r w:rsidRPr="008F0616">
        <w:rPr>
          <w:b/>
          <w:bCs/>
        </w:rPr>
        <w:t xml:space="preserve"> </w:t>
      </w:r>
      <w:proofErr w:type="gramStart"/>
      <w:r w:rsidRPr="008F0616">
        <w:rPr>
          <w:b/>
          <w:bCs/>
        </w:rPr>
        <w:t>For</w:t>
      </w:r>
      <w:proofErr w:type="gramEnd"/>
      <w:r w:rsidRPr="008F0616">
        <w:rPr>
          <w:b/>
          <w:bCs/>
        </w:rPr>
        <w:t xml:space="preserve"> First Time</w:t>
      </w:r>
    </w:p>
    <w:p w14:paraId="5DB45F79" w14:textId="77777777" w:rsidR="008F0616" w:rsidRPr="008F0616" w:rsidRDefault="008F0616" w:rsidP="008F0616">
      <w:pPr>
        <w:pStyle w:val="Body"/>
      </w:pPr>
    </w:p>
    <w:p w14:paraId="6BBF95B9" w14:textId="56BC5F28" w:rsidR="008F0616" w:rsidRPr="008F0616" w:rsidRDefault="008F0616" w:rsidP="008F0616">
      <w:pPr>
        <w:pStyle w:val="Body"/>
      </w:pPr>
      <w:r w:rsidRPr="008F0616">
        <w:lastRenderedPageBreak/>
        <w:t xml:space="preserve">There were two </w:t>
      </w:r>
      <w:proofErr w:type="spellStart"/>
      <w:r w:rsidRPr="008F0616">
        <w:t>CMake</w:t>
      </w:r>
      <w:proofErr w:type="spellEnd"/>
      <w:r w:rsidRPr="008F0616">
        <w:t xml:space="preserve"> files within this project. One of them specified which minimum version of </w:t>
      </w:r>
      <w:proofErr w:type="spellStart"/>
      <w:r w:rsidRPr="008F0616">
        <w:t>CMake</w:t>
      </w:r>
      <w:proofErr w:type="spellEnd"/>
      <w:r w:rsidRPr="008F0616">
        <w:t xml:space="preserve"> was required to be used in the build. It also specified that the project was being built for C++. It then added the Testing.cpp and Testing.hpp files to the library. The last thing it did was search for the test directory and run the next CMakeLists.txt file. That file pulled the </w:t>
      </w:r>
      <w:proofErr w:type="spellStart"/>
      <w:r w:rsidRPr="008F0616">
        <w:t>GoogleTest</w:t>
      </w:r>
      <w:proofErr w:type="spellEnd"/>
      <w:r w:rsidRPr="008F0616">
        <w:t xml:space="preserve"> framework with this code</w:t>
      </w:r>
      <w:r w:rsidR="00414D90">
        <w:t xml:space="preserve"> </w:t>
      </w:r>
      <w:r w:rsidR="00414D90">
        <w:fldChar w:fldCharType="begin"/>
      </w:r>
      <w:r w:rsidR="00414D90">
        <w:instrText xml:space="preserve"> ADDIN ZOTERO_ITEM CSL_CITATION {"citationID":"lli9tBTn","properties":{"formattedCitation":"[2]","plainCitation":"[2]","noteIndex":0},"citationItems":[{"id":13,"uris":["http://zotero.org/users/local/8ioRT98n/items/HLYQ9MV7"],"itemData":{"id":13,"type":"webpage","abstract":"GoogleTest - Google Testing and Mocking Framework","container-title":"GoogleTest","language":"en-US","title":"Quickstart: Building with CMake","title-short":"Quickstart","URL":"http://google.github.io/googletest/quickstart-cmake.html","accessed":{"date-parts":[["2023",12,16]]}}}],"schema":"https://github.com/citation-style-language/schema/raw/master/csl-citation.json"} </w:instrText>
      </w:r>
      <w:r w:rsidR="00414D90">
        <w:fldChar w:fldCharType="separate"/>
      </w:r>
      <w:r w:rsidR="00414D90" w:rsidRPr="00414D90">
        <w:t>[2]</w:t>
      </w:r>
      <w:r w:rsidR="00414D90">
        <w:fldChar w:fldCharType="end"/>
      </w:r>
      <w:r w:rsidR="00414D90">
        <w:t>.</w:t>
      </w:r>
    </w:p>
    <w:p w14:paraId="2FDFC235" w14:textId="77777777" w:rsidR="008F0616" w:rsidRPr="008F0616" w:rsidRDefault="008F0616" w:rsidP="000E615A">
      <w:pPr>
        <w:pStyle w:val="Body"/>
        <w:spacing w:line="240" w:lineRule="auto"/>
      </w:pPr>
      <w:r w:rsidRPr="008F0616">
        <w:t>include(</w:t>
      </w:r>
      <w:proofErr w:type="spellStart"/>
      <w:r w:rsidRPr="008F0616">
        <w:t>FetchContent</w:t>
      </w:r>
      <w:proofErr w:type="spellEnd"/>
      <w:r w:rsidRPr="008F0616">
        <w:t>)</w:t>
      </w:r>
    </w:p>
    <w:p w14:paraId="362A4997" w14:textId="77777777" w:rsidR="008F0616" w:rsidRPr="008F0616" w:rsidRDefault="008F0616" w:rsidP="000E615A">
      <w:pPr>
        <w:pStyle w:val="Body"/>
        <w:spacing w:line="240" w:lineRule="auto"/>
      </w:pPr>
      <w:proofErr w:type="spellStart"/>
      <w:r w:rsidRPr="008F0616">
        <w:t>FetchContent_Declare</w:t>
      </w:r>
      <w:proofErr w:type="spellEnd"/>
      <w:r w:rsidRPr="008F0616">
        <w:t>(</w:t>
      </w:r>
    </w:p>
    <w:p w14:paraId="0F55F3A2" w14:textId="58CA2A0D" w:rsidR="008F0616" w:rsidRPr="008F0616" w:rsidRDefault="000E615A" w:rsidP="000E615A">
      <w:pPr>
        <w:pStyle w:val="Body"/>
        <w:spacing w:line="240" w:lineRule="auto"/>
      </w:pPr>
      <w:r>
        <w:t xml:space="preserve">  </w:t>
      </w:r>
      <w:proofErr w:type="spellStart"/>
      <w:r w:rsidR="008F0616" w:rsidRPr="008F0616">
        <w:t>googletest</w:t>
      </w:r>
      <w:proofErr w:type="spellEnd"/>
    </w:p>
    <w:p w14:paraId="6F705628" w14:textId="7D649E96" w:rsidR="008F0616" w:rsidRPr="008F0616" w:rsidRDefault="000E615A" w:rsidP="000E615A">
      <w:pPr>
        <w:pStyle w:val="Body"/>
        <w:spacing w:line="240" w:lineRule="auto"/>
      </w:pPr>
      <w:r>
        <w:t xml:space="preserve">  </w:t>
      </w:r>
      <w:r w:rsidR="008F0616" w:rsidRPr="008F0616">
        <w:t>URL https://github.com/google/googletest/archive/release-1.11.0.zip</w:t>
      </w:r>
    </w:p>
    <w:p w14:paraId="43A6213C" w14:textId="77777777" w:rsidR="008F0616" w:rsidRPr="008F0616" w:rsidRDefault="008F0616" w:rsidP="000E615A">
      <w:pPr>
        <w:pStyle w:val="Body"/>
        <w:spacing w:line="240" w:lineRule="auto"/>
      </w:pPr>
      <w:r w:rsidRPr="008F0616">
        <w:t>)</w:t>
      </w:r>
    </w:p>
    <w:p w14:paraId="5755D96E" w14:textId="77777777" w:rsidR="008F0616" w:rsidRPr="008F0616" w:rsidRDefault="008F0616" w:rsidP="000E615A">
      <w:pPr>
        <w:pStyle w:val="Body"/>
        <w:spacing w:line="240" w:lineRule="auto"/>
      </w:pPr>
      <w:r w:rsidRPr="008F0616">
        <w:t># For Windows: Prevent overriding the parent project's compiler/linker settings</w:t>
      </w:r>
    </w:p>
    <w:p w14:paraId="13833A9D" w14:textId="77777777" w:rsidR="008F0616" w:rsidRPr="008F0616" w:rsidRDefault="008F0616" w:rsidP="000E615A">
      <w:pPr>
        <w:pStyle w:val="Body"/>
        <w:spacing w:line="240" w:lineRule="auto"/>
      </w:pPr>
      <w:r w:rsidRPr="008F0616">
        <w:t>set(</w:t>
      </w:r>
      <w:proofErr w:type="spellStart"/>
      <w:r w:rsidRPr="008F0616">
        <w:t>gtest_force_shared_crt</w:t>
      </w:r>
      <w:proofErr w:type="spellEnd"/>
      <w:r w:rsidRPr="008F0616">
        <w:t xml:space="preserve"> ON CACHE BOOL "" FORCE)</w:t>
      </w:r>
    </w:p>
    <w:p w14:paraId="2C6C50DC" w14:textId="77777777" w:rsidR="008F0616" w:rsidRPr="008F0616" w:rsidRDefault="008F0616" w:rsidP="000E615A">
      <w:pPr>
        <w:pStyle w:val="Body"/>
        <w:spacing w:line="240" w:lineRule="auto"/>
      </w:pPr>
    </w:p>
    <w:p w14:paraId="5266C7C3" w14:textId="77777777" w:rsidR="008F0616" w:rsidRDefault="008F0616" w:rsidP="000E615A">
      <w:pPr>
        <w:pStyle w:val="Body"/>
        <w:spacing w:line="240" w:lineRule="auto"/>
      </w:pPr>
      <w:proofErr w:type="spellStart"/>
      <w:r w:rsidRPr="008F0616">
        <w:t>FetchContent_MakeAvailable</w:t>
      </w:r>
      <w:proofErr w:type="spellEnd"/>
      <w:r w:rsidRPr="008F0616">
        <w:t>(</w:t>
      </w:r>
      <w:proofErr w:type="spellStart"/>
      <w:r w:rsidRPr="008F0616">
        <w:t>googletest</w:t>
      </w:r>
      <w:proofErr w:type="spellEnd"/>
      <w:r w:rsidRPr="008F0616">
        <w:t>)</w:t>
      </w:r>
    </w:p>
    <w:p w14:paraId="3A54BD8B" w14:textId="48971F79" w:rsidR="000E615A" w:rsidRPr="008F0616" w:rsidRDefault="000E615A" w:rsidP="000E615A">
      <w:pPr>
        <w:pStyle w:val="Body"/>
        <w:jc w:val="center"/>
      </w:pPr>
      <w:r w:rsidRPr="008F0616">
        <w:rPr>
          <w:b/>
          <w:bCs/>
        </w:rPr>
        <w:t xml:space="preserve">Figure </w:t>
      </w:r>
      <w:r>
        <w:rPr>
          <w:b/>
          <w:bCs/>
        </w:rPr>
        <w:t>4.4:</w:t>
      </w:r>
      <w:r w:rsidRPr="008F0616">
        <w:rPr>
          <w:b/>
          <w:bCs/>
        </w:rPr>
        <w:t xml:space="preserve"> </w:t>
      </w:r>
      <w:r>
        <w:rPr>
          <w:b/>
          <w:bCs/>
        </w:rPr>
        <w:t>Content in one of the created CMakeLists.txt file</w:t>
      </w:r>
    </w:p>
    <w:p w14:paraId="4C0A5463" w14:textId="77777777" w:rsidR="008F0616" w:rsidRPr="008F0616" w:rsidRDefault="008F0616" w:rsidP="008F0616">
      <w:pPr>
        <w:pStyle w:val="Body"/>
      </w:pPr>
      <w:r w:rsidRPr="008F0616">
        <w:t xml:space="preserve">This code effectively called the </w:t>
      </w:r>
      <w:proofErr w:type="spellStart"/>
      <w:r w:rsidRPr="008F0616">
        <w:t>GoogleTest</w:t>
      </w:r>
      <w:proofErr w:type="spellEnd"/>
      <w:r w:rsidRPr="008F0616">
        <w:t xml:space="preserve"> framework into my project so it could run it in the ExampleTests.cpp file. It then linked all the libraries in the project together made and executable file called ExampleTests.exe which could finally be executed to get the result shown in figure 2.</w:t>
      </w:r>
    </w:p>
    <w:p w14:paraId="43543DEB" w14:textId="3DACCDB6" w:rsidR="008F0616" w:rsidRPr="008F0616" w:rsidRDefault="008F0616" w:rsidP="000E615A">
      <w:pPr>
        <w:pStyle w:val="Body"/>
      </w:pPr>
      <w:r w:rsidRPr="008F0616">
        <w:t xml:space="preserve">With this new understanding of </w:t>
      </w:r>
      <w:proofErr w:type="spellStart"/>
      <w:r w:rsidRPr="008F0616">
        <w:t>GoogleTest</w:t>
      </w:r>
      <w:proofErr w:type="spellEnd"/>
      <w:r w:rsidRPr="008F0616">
        <w:t xml:space="preserve"> and </w:t>
      </w:r>
      <w:proofErr w:type="spellStart"/>
      <w:r w:rsidRPr="008F0616">
        <w:t>Cmake</w:t>
      </w:r>
      <w:proofErr w:type="spellEnd"/>
      <w:r w:rsidRPr="008F0616">
        <w:t xml:space="preserve">, it was time to implement them into the premade </w:t>
      </w:r>
      <w:proofErr w:type="spellStart"/>
      <w:r w:rsidRPr="008F0616">
        <w:t>autograder</w:t>
      </w:r>
      <w:proofErr w:type="spellEnd"/>
      <w:r w:rsidRPr="008F0616">
        <w:t xml:space="preserve"> I got from the </w:t>
      </w:r>
      <w:proofErr w:type="spellStart"/>
      <w:r w:rsidRPr="008F0616">
        <w:t>GradeScope</w:t>
      </w:r>
      <w:proofErr w:type="spellEnd"/>
      <w:r w:rsidRPr="008F0616">
        <w:t xml:space="preserve"> Resources page. One of the first things I had to do was make changes to the setup.sh file. Here is what the code looked like</w:t>
      </w:r>
      <w:r w:rsidR="00414D90">
        <w:t xml:space="preserve"> </w:t>
      </w:r>
      <w:r w:rsidR="00414D90">
        <w:lastRenderedPageBreak/>
        <w:t>in the setup.sh file:</w:t>
      </w:r>
      <w:r w:rsidRPr="008F0616">
        <w:br/>
      </w:r>
      <w:r w:rsidRPr="008F0616">
        <w:drawing>
          <wp:inline distT="0" distB="0" distL="0" distR="0" wp14:anchorId="40812A48" wp14:editId="27DDBF26">
            <wp:extent cx="5143500" cy="3731559"/>
            <wp:effectExtent l="0" t="0" r="0" b="2540"/>
            <wp:docPr id="213869278"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69278" name="Picture 2" descr="A screenshot of a computer pro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2373" cy="3737997"/>
                    </a:xfrm>
                    <a:prstGeom prst="rect">
                      <a:avLst/>
                    </a:prstGeom>
                    <a:noFill/>
                    <a:ln>
                      <a:noFill/>
                    </a:ln>
                  </pic:spPr>
                </pic:pic>
              </a:graphicData>
            </a:graphic>
          </wp:inline>
        </w:drawing>
      </w:r>
    </w:p>
    <w:p w14:paraId="11D8460D" w14:textId="3E33810F" w:rsidR="008F0616" w:rsidRPr="008F0616" w:rsidRDefault="008F0616" w:rsidP="000E615A">
      <w:pPr>
        <w:pStyle w:val="Body"/>
        <w:jc w:val="center"/>
      </w:pPr>
      <w:r w:rsidRPr="008F0616">
        <w:rPr>
          <w:b/>
          <w:bCs/>
        </w:rPr>
        <w:t xml:space="preserve">Figure </w:t>
      </w:r>
      <w:r w:rsidR="000E615A">
        <w:rPr>
          <w:b/>
          <w:bCs/>
        </w:rPr>
        <w:t>4.5:</w:t>
      </w:r>
      <w:r w:rsidRPr="008F0616">
        <w:rPr>
          <w:b/>
          <w:bCs/>
        </w:rPr>
        <w:t xml:space="preserve"> Setup.sh file structure</w:t>
      </w:r>
    </w:p>
    <w:p w14:paraId="310426DB" w14:textId="4984842A" w:rsidR="008F0616" w:rsidRPr="008F0616" w:rsidRDefault="008F0616" w:rsidP="00643E95">
      <w:pPr>
        <w:pStyle w:val="Body"/>
        <w:ind w:firstLine="0"/>
      </w:pPr>
      <w:r w:rsidRPr="008F0616">
        <w:t xml:space="preserve">In this file, the bash script installs all the dependencies that are needed in the Docker container that gets built by </w:t>
      </w:r>
      <w:proofErr w:type="spellStart"/>
      <w:r w:rsidRPr="008F0616">
        <w:t>GradeScope</w:t>
      </w:r>
      <w:proofErr w:type="spellEnd"/>
      <w:r w:rsidRPr="008F0616">
        <w:t xml:space="preserve">. The part I added to this code were the lines 14 to 27 where I told it to install the </w:t>
      </w:r>
      <w:proofErr w:type="spellStart"/>
      <w:r w:rsidRPr="008F0616">
        <w:t>GoogleTest</w:t>
      </w:r>
      <w:proofErr w:type="spellEnd"/>
      <w:r w:rsidRPr="008F0616">
        <w:t xml:space="preserve"> Framework and </w:t>
      </w:r>
      <w:proofErr w:type="spellStart"/>
      <w:r w:rsidRPr="008F0616">
        <w:t>CMake</w:t>
      </w:r>
      <w:proofErr w:type="spellEnd"/>
      <w:r w:rsidRPr="008F0616">
        <w:t xml:space="preserve"> for building with </w:t>
      </w:r>
      <w:proofErr w:type="spellStart"/>
      <w:r w:rsidRPr="008F0616">
        <w:t>GoogleTest</w:t>
      </w:r>
      <w:proofErr w:type="spellEnd"/>
      <w:r w:rsidRPr="008F0616">
        <w:t xml:space="preserve">. It also builds the necessary libraries for </w:t>
      </w:r>
      <w:proofErr w:type="spellStart"/>
      <w:r w:rsidRPr="008F0616">
        <w:t>GoogleTest</w:t>
      </w:r>
      <w:proofErr w:type="spellEnd"/>
      <w:r w:rsidRPr="008F0616">
        <w:t xml:space="preserve">. Now that I had the setup for the Docker container ready to go to use </w:t>
      </w:r>
      <w:proofErr w:type="spellStart"/>
      <w:r w:rsidRPr="008F0616">
        <w:t>GoogleTest</w:t>
      </w:r>
      <w:proofErr w:type="spellEnd"/>
      <w:r w:rsidRPr="008F0616">
        <w:t xml:space="preserve">, I could switch my attention over to designing my first test. I tried several times to get the python script </w:t>
      </w:r>
      <w:proofErr w:type="spellStart"/>
      <w:r w:rsidRPr="008F0616">
        <w:t>run_autograder</w:t>
      </w:r>
      <w:proofErr w:type="spellEnd"/>
      <w:r w:rsidRPr="008F0616">
        <w:t xml:space="preserve"> to put the student submissions in the correct folder but I was running into many issues with it not working properly. I resolved this by changing the </w:t>
      </w:r>
      <w:proofErr w:type="spellStart"/>
      <w:r w:rsidRPr="008F0616">
        <w:t>run_test</w:t>
      </w:r>
      <w:proofErr w:type="spellEnd"/>
      <w:r w:rsidRPr="008F0616">
        <w:t xml:space="preserve"> which originally only </w:t>
      </w:r>
      <w:r w:rsidRPr="008F0616">
        <w:lastRenderedPageBreak/>
        <w:t>compiled the test into an executable and ran it to do a lot more:</w:t>
      </w:r>
      <w:r w:rsidRPr="008F0616">
        <w:drawing>
          <wp:inline distT="0" distB="0" distL="0" distR="0" wp14:anchorId="363FEF06" wp14:editId="277B8AB2">
            <wp:extent cx="5486400" cy="3092450"/>
            <wp:effectExtent l="0" t="0" r="0" b="0"/>
            <wp:docPr id="129853862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38626" name="Picture 1" descr="A screen shot of a computer pr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092450"/>
                    </a:xfrm>
                    <a:prstGeom prst="rect">
                      <a:avLst/>
                    </a:prstGeom>
                    <a:noFill/>
                    <a:ln>
                      <a:noFill/>
                    </a:ln>
                  </pic:spPr>
                </pic:pic>
              </a:graphicData>
            </a:graphic>
          </wp:inline>
        </w:drawing>
      </w:r>
    </w:p>
    <w:p w14:paraId="07537A00" w14:textId="4AD47116" w:rsidR="008F0616" w:rsidRPr="008F0616" w:rsidRDefault="008F0616" w:rsidP="000E615A">
      <w:pPr>
        <w:pStyle w:val="Body"/>
        <w:jc w:val="center"/>
      </w:pPr>
      <w:r w:rsidRPr="008F0616">
        <w:rPr>
          <w:b/>
          <w:bCs/>
        </w:rPr>
        <w:t>Figure 4</w:t>
      </w:r>
      <w:r w:rsidR="000E615A">
        <w:rPr>
          <w:b/>
          <w:bCs/>
        </w:rPr>
        <w:t>.6:</w:t>
      </w:r>
      <w:r w:rsidRPr="008F0616">
        <w:rPr>
          <w:b/>
          <w:bCs/>
        </w:rPr>
        <w:t xml:space="preserve"> </w:t>
      </w:r>
      <w:proofErr w:type="spellStart"/>
      <w:r w:rsidR="000E615A">
        <w:rPr>
          <w:b/>
          <w:bCs/>
        </w:rPr>
        <w:t>run_test</w:t>
      </w:r>
      <w:proofErr w:type="spellEnd"/>
      <w:r w:rsidRPr="008F0616">
        <w:rPr>
          <w:b/>
          <w:bCs/>
        </w:rPr>
        <w:t xml:space="preserve"> file structure</w:t>
      </w:r>
    </w:p>
    <w:p w14:paraId="287C0EB2" w14:textId="77777777" w:rsidR="008F0616" w:rsidRPr="008F0616" w:rsidRDefault="008F0616" w:rsidP="00643E95">
      <w:pPr>
        <w:pStyle w:val="Body"/>
        <w:ind w:firstLine="0"/>
      </w:pPr>
      <w:r w:rsidRPr="008F0616">
        <w:t xml:space="preserve">The </w:t>
      </w:r>
      <w:proofErr w:type="spellStart"/>
      <w:r w:rsidRPr="008F0616">
        <w:t>run_test</w:t>
      </w:r>
      <w:proofErr w:type="spellEnd"/>
      <w:r w:rsidRPr="008F0616">
        <w:t xml:space="preserve"> is what </w:t>
      </w:r>
      <w:proofErr w:type="spellStart"/>
      <w:r w:rsidRPr="008F0616">
        <w:t>GradeScope</w:t>
      </w:r>
      <w:proofErr w:type="spellEnd"/>
      <w:r w:rsidRPr="008F0616">
        <w:t xml:space="preserve"> Executes when the test is </w:t>
      </w:r>
      <w:proofErr w:type="gramStart"/>
      <w:r w:rsidRPr="008F0616">
        <w:t>ran</w:t>
      </w:r>
      <w:proofErr w:type="gramEnd"/>
      <w:r w:rsidRPr="008F0616">
        <w:t xml:space="preserve"> so I had to configure it to send the student files to the correct directory in order for the test to work. I created a source directory called “</w:t>
      </w:r>
      <w:proofErr w:type="spellStart"/>
      <w:r w:rsidRPr="008F0616">
        <w:t>src</w:t>
      </w:r>
      <w:proofErr w:type="spellEnd"/>
      <w:r w:rsidRPr="008F0616">
        <w:t xml:space="preserve">” that would be where the student’s submitted files got placed into. Then it would run the necessary </w:t>
      </w:r>
      <w:proofErr w:type="spellStart"/>
      <w:r w:rsidRPr="008F0616">
        <w:t>CMake</w:t>
      </w:r>
      <w:proofErr w:type="spellEnd"/>
      <w:r w:rsidRPr="008F0616">
        <w:t xml:space="preserve"> commands such as “</w:t>
      </w:r>
      <w:proofErr w:type="spellStart"/>
      <w:r w:rsidRPr="008F0616">
        <w:t>cmake</w:t>
      </w:r>
      <w:proofErr w:type="spellEnd"/>
      <w:r w:rsidRPr="008F0616">
        <w:t xml:space="preserve"> -B build” and “</w:t>
      </w:r>
      <w:proofErr w:type="spellStart"/>
      <w:r w:rsidRPr="008F0616">
        <w:t>cmake</w:t>
      </w:r>
      <w:proofErr w:type="spellEnd"/>
      <w:r w:rsidRPr="008F0616">
        <w:t xml:space="preserve"> --build </w:t>
      </w:r>
      <w:proofErr w:type="spellStart"/>
      <w:r w:rsidRPr="008F0616">
        <w:t>build</w:t>
      </w:r>
      <w:proofErr w:type="spellEnd"/>
      <w:r w:rsidRPr="008F0616">
        <w:t>”. After moving some files around to where they needed to be, it executed the test.</w:t>
      </w:r>
    </w:p>
    <w:p w14:paraId="3A4C7B16" w14:textId="1FE6237C" w:rsidR="008F0616" w:rsidRPr="008F0616" w:rsidRDefault="008F0616" w:rsidP="008F0616">
      <w:pPr>
        <w:pStyle w:val="Body"/>
      </w:pPr>
      <w:r w:rsidRPr="008F0616">
        <w:t xml:space="preserve">Once the test ran, it would either pass or fail. This is where the </w:t>
      </w:r>
      <w:proofErr w:type="spellStart"/>
      <w:r w:rsidRPr="008F0616">
        <w:t>test.yml</w:t>
      </w:r>
      <w:proofErr w:type="spellEnd"/>
      <w:r w:rsidRPr="008F0616">
        <w:t xml:space="preserve"> file within the test’s folder was used for </w:t>
      </w:r>
      <w:proofErr w:type="spellStart"/>
      <w:r w:rsidRPr="008F0616">
        <w:t>GradeScope</w:t>
      </w:r>
      <w:proofErr w:type="spellEnd"/>
      <w:r w:rsidRPr="008F0616">
        <w:t xml:space="preserve"> to know how many points a test was worth and what the name of the test was. Here is what was contained in the </w:t>
      </w:r>
      <w:proofErr w:type="spellStart"/>
      <w:r w:rsidRPr="008F0616">
        <w:t>test.yml</w:t>
      </w:r>
      <w:proofErr w:type="spellEnd"/>
      <w:r w:rsidRPr="008F0616">
        <w:t xml:space="preserve"> file</w:t>
      </w:r>
      <w:r w:rsidR="00414D90">
        <w:t xml:space="preserve"> that the premade </w:t>
      </w:r>
      <w:proofErr w:type="spellStart"/>
      <w:r w:rsidR="00414D90">
        <w:t>autograder</w:t>
      </w:r>
      <w:proofErr w:type="spellEnd"/>
      <w:r w:rsidR="00414D90">
        <w:t xml:space="preserve"> came with </w:t>
      </w:r>
      <w:r w:rsidR="00414D90">
        <w:fldChar w:fldCharType="begin"/>
      </w:r>
      <w:r w:rsidR="00414D90">
        <w:instrText xml:space="preserve"> ADDIN ZOTERO_ITEM CSL_CITATION {"citationID":"JR9qmUUu","properties":{"formattedCitation":"[6]","plainCitation":"[6]","noteIndex":0},"citationItems":[{"id":17,"uris":["http://zotero.org/users/local/8ioRT98n/items/YWGU7ZL7"],"itemData":{"id":17,"type":"book","abstract":"Gradescope Autograder Starter Template with C++ Tooling","genre":"Python","note":"original-date: 2019-12-20T05:28:30Z","source":"GitHub","title":"UgiR/gradescope-autograde-cpp","URL":"https://github.com/UgiR/gradescope-autograde-cpp","author":[{"family":"Rumsevicius","given":"Ugnius"}],"accessed":{"date-parts":[["2023",12,16]]},"issued":{"date-parts":[["2023",8,29]]}}}],"schema":"https://github.com/citation-style-language/schema/raw/master/csl-citation.json"} </w:instrText>
      </w:r>
      <w:r w:rsidR="00414D90">
        <w:fldChar w:fldCharType="separate"/>
      </w:r>
      <w:r w:rsidR="00414D90" w:rsidRPr="00414D90">
        <w:t>[6]</w:t>
      </w:r>
      <w:r w:rsidR="00414D90">
        <w:fldChar w:fldCharType="end"/>
      </w:r>
      <w:r w:rsidR="00414D90">
        <w:t>.</w:t>
      </w:r>
      <w:r w:rsidR="00414D90">
        <w:br/>
      </w:r>
      <w:r w:rsidR="00414D90">
        <w:br/>
      </w:r>
    </w:p>
    <w:p w14:paraId="231ACC37" w14:textId="77777777" w:rsidR="008F0616" w:rsidRPr="008F0616" w:rsidRDefault="008F0616" w:rsidP="000E615A">
      <w:pPr>
        <w:pStyle w:val="Body"/>
        <w:spacing w:line="240" w:lineRule="auto"/>
      </w:pPr>
      <w:r w:rsidRPr="008F0616">
        <w:lastRenderedPageBreak/>
        <w:t>Weight: 5.0</w:t>
      </w:r>
    </w:p>
    <w:p w14:paraId="56192FEC" w14:textId="77777777" w:rsidR="008F0616" w:rsidRPr="008F0616" w:rsidRDefault="008F0616" w:rsidP="000E615A">
      <w:pPr>
        <w:pStyle w:val="Body"/>
        <w:spacing w:line="240" w:lineRule="auto"/>
      </w:pPr>
      <w:r w:rsidRPr="008F0616">
        <w:t>Name: ‘</w:t>
      </w:r>
      <w:proofErr w:type="spellStart"/>
      <w:r w:rsidRPr="008F0616">
        <w:t>testSetA</w:t>
      </w:r>
      <w:proofErr w:type="spellEnd"/>
      <w:r w:rsidRPr="008F0616">
        <w:t>’</w:t>
      </w:r>
    </w:p>
    <w:p w14:paraId="1F5057B0" w14:textId="77777777" w:rsidR="008F0616" w:rsidRPr="008F0616" w:rsidRDefault="008F0616" w:rsidP="000E615A">
      <w:pPr>
        <w:pStyle w:val="Body"/>
        <w:spacing w:line="240" w:lineRule="auto"/>
      </w:pPr>
      <w:r w:rsidRPr="008F0616">
        <w:t>Message: ‘Your implementation must meet these function specifications’</w:t>
      </w:r>
    </w:p>
    <w:p w14:paraId="6840C471" w14:textId="77777777" w:rsidR="008F0616" w:rsidRPr="008F0616" w:rsidRDefault="008F0616" w:rsidP="000E615A">
      <w:pPr>
        <w:pStyle w:val="Body"/>
        <w:spacing w:line="240" w:lineRule="auto"/>
      </w:pPr>
      <w:proofErr w:type="spellStart"/>
      <w:r w:rsidRPr="008F0616">
        <w:t>Show_output</w:t>
      </w:r>
      <w:proofErr w:type="spellEnd"/>
      <w:r w:rsidRPr="008F0616">
        <w:t>: yes</w:t>
      </w:r>
    </w:p>
    <w:p w14:paraId="17BD0429" w14:textId="77777777" w:rsidR="008F0616" w:rsidRDefault="008F0616" w:rsidP="000E615A">
      <w:pPr>
        <w:pStyle w:val="Body"/>
        <w:spacing w:line="240" w:lineRule="auto"/>
      </w:pPr>
      <w:r w:rsidRPr="008F0616">
        <w:t>Timeout: 30</w:t>
      </w:r>
    </w:p>
    <w:p w14:paraId="49555BF5" w14:textId="0E0B66C4" w:rsidR="008F0616" w:rsidRPr="008F0616" w:rsidRDefault="000E615A" w:rsidP="00643E95">
      <w:pPr>
        <w:pStyle w:val="Body"/>
        <w:jc w:val="center"/>
      </w:pPr>
      <w:r w:rsidRPr="008F0616">
        <w:rPr>
          <w:b/>
          <w:bCs/>
        </w:rPr>
        <w:t>Figure 4</w:t>
      </w:r>
      <w:r>
        <w:rPr>
          <w:b/>
          <w:bCs/>
        </w:rPr>
        <w:t>.</w:t>
      </w:r>
      <w:r>
        <w:rPr>
          <w:b/>
          <w:bCs/>
        </w:rPr>
        <w:t>7</w:t>
      </w:r>
      <w:r>
        <w:rPr>
          <w:b/>
          <w:bCs/>
        </w:rPr>
        <w:t>:</w:t>
      </w:r>
      <w:r w:rsidRPr="008F0616">
        <w:rPr>
          <w:b/>
          <w:bCs/>
        </w:rPr>
        <w:t xml:space="preserve"> </w:t>
      </w:r>
      <w:proofErr w:type="spellStart"/>
      <w:r>
        <w:rPr>
          <w:b/>
          <w:bCs/>
        </w:rPr>
        <w:t>test.yml</w:t>
      </w:r>
      <w:proofErr w:type="spellEnd"/>
      <w:r>
        <w:rPr>
          <w:b/>
          <w:bCs/>
        </w:rPr>
        <w:t xml:space="preserve"> file content</w:t>
      </w:r>
    </w:p>
    <w:p w14:paraId="19222253" w14:textId="604F06BB" w:rsidR="00276E94" w:rsidRDefault="008F0616" w:rsidP="00414D90">
      <w:pPr>
        <w:pStyle w:val="Body"/>
        <w:ind w:firstLine="0"/>
      </w:pPr>
      <w:r w:rsidRPr="008F0616">
        <w:t xml:space="preserve">The weight determined the number of points the test gave if passed on the assignment. The name is there to give the student a description of what the test is doing. In practice, it might say something like “Testing </w:t>
      </w:r>
      <w:proofErr w:type="spellStart"/>
      <w:r w:rsidRPr="008F0616">
        <w:t>calculateCircumference</w:t>
      </w:r>
      <w:proofErr w:type="spellEnd"/>
      <w:r w:rsidRPr="008F0616">
        <w:t xml:space="preserve"> Function”. Much of the python code is available to see and I did not have to change much of </w:t>
      </w:r>
      <w:proofErr w:type="gramStart"/>
      <w:r w:rsidRPr="008F0616">
        <w:t>it</w:t>
      </w:r>
      <w:proofErr w:type="gramEnd"/>
      <w:r w:rsidRPr="008F0616">
        <w:t xml:space="preserve"> but a lot of the python code found the files and placed them in a certain directory. It also told </w:t>
      </w:r>
      <w:proofErr w:type="spellStart"/>
      <w:r w:rsidRPr="008F0616">
        <w:t>GradeScope</w:t>
      </w:r>
      <w:proofErr w:type="spellEnd"/>
      <w:r w:rsidRPr="008F0616">
        <w:t xml:space="preserve"> instructions on the assignment like how many submissions a student was allowed to submit before they could no longer submit it more times.</w:t>
      </w:r>
    </w:p>
    <w:p w14:paraId="52C21929" w14:textId="77777777" w:rsidR="00276E94" w:rsidRDefault="00276E94">
      <w:r>
        <w:br w:type="page"/>
      </w:r>
    </w:p>
    <w:p w14:paraId="233C6DDA" w14:textId="77777777" w:rsidR="008F0616" w:rsidRDefault="008F0616" w:rsidP="00276E94">
      <w:pPr>
        <w:pStyle w:val="Body"/>
      </w:pPr>
    </w:p>
    <w:p w14:paraId="7A151750" w14:textId="00E4FA7E" w:rsidR="000E615A" w:rsidRDefault="000E615A" w:rsidP="000E615A">
      <w:pPr>
        <w:pStyle w:val="Heading1"/>
      </w:pPr>
      <w:bookmarkStart w:id="8" w:name="_Toc153621090"/>
      <w:r>
        <w:t>Testing</w:t>
      </w:r>
      <w:bookmarkEnd w:id="8"/>
    </w:p>
    <w:p w14:paraId="192B853E" w14:textId="12B78053" w:rsidR="000E615A" w:rsidRPr="000E615A" w:rsidRDefault="000E615A" w:rsidP="000E615A">
      <w:pPr>
        <w:pStyle w:val="Body"/>
      </w:pPr>
      <w:r w:rsidRPr="000E615A">
        <w:t xml:space="preserve">During the testing phase, I went through many versions to fix the multitude of bugs I was running into. In the first version, I made a unit test using </w:t>
      </w:r>
      <w:proofErr w:type="spellStart"/>
      <w:r w:rsidRPr="000E615A">
        <w:t>GoogleTest</w:t>
      </w:r>
      <w:proofErr w:type="spellEnd"/>
      <w:r w:rsidRPr="000E615A">
        <w:t xml:space="preserve"> and ran it with the other Catch2 tests. While it appeared to work, it said it failed the test. In the following version where I then deleted all the files that were running the Catch2 framework. The </w:t>
      </w:r>
      <w:proofErr w:type="spellStart"/>
      <w:r w:rsidRPr="000E615A">
        <w:t>GoogleTest</w:t>
      </w:r>
      <w:proofErr w:type="spellEnd"/>
      <w:r w:rsidRPr="000E615A">
        <w:t xml:space="preserve"> suddenly stopped working properly. This is because the code was </w:t>
      </w:r>
      <w:proofErr w:type="spellStart"/>
      <w:r w:rsidRPr="000E615A">
        <w:t>expectign</w:t>
      </w:r>
      <w:proofErr w:type="spellEnd"/>
      <w:r w:rsidRPr="000E615A">
        <w:t xml:space="preserve"> to find all the Catch2 unit tests, but there were none. I had to meticulously go through the files and find out why this was happening. What I ended up discovering was that I needed to delete or comment out certain pieces of python code that were trying to execute code that no longer existed. In the next version of the code, I fixed the errors that were attempting to run the deleted Catch2 tests, btu then I was running into an issue where files were not being stored in the correct location. During the build, the student’s submitted field were supposed to be placed into the tests folder which contained all the unit </w:t>
      </w:r>
      <w:proofErr w:type="gramStart"/>
      <w:r w:rsidRPr="000E615A">
        <w:t>tests</w:t>
      </w:r>
      <w:proofErr w:type="gramEnd"/>
      <w:r w:rsidRPr="000E615A">
        <w:t xml:space="preserve"> and the tests were supposed to be able to grab the header file so that it could execute the test against the “.</w:t>
      </w:r>
      <w:proofErr w:type="spellStart"/>
      <w:r w:rsidRPr="000E615A">
        <w:t>cpp</w:t>
      </w:r>
      <w:proofErr w:type="spellEnd"/>
      <w:r w:rsidRPr="000E615A">
        <w:t xml:space="preserve">” files. The problem is that there were conflicts with where python was putting them, the directories it was creating, and how I set up the CMakeLists.txt files and </w:t>
      </w:r>
      <w:proofErr w:type="spellStart"/>
      <w:r w:rsidRPr="000E615A">
        <w:t>run_test</w:t>
      </w:r>
      <w:proofErr w:type="spellEnd"/>
      <w:r w:rsidRPr="000E615A">
        <w:t xml:space="preserve"> file to find and execute them. In the final version that ended up working, I used the </w:t>
      </w:r>
      <w:proofErr w:type="spellStart"/>
      <w:r w:rsidRPr="000E615A">
        <w:t>run_test</w:t>
      </w:r>
      <w:proofErr w:type="spellEnd"/>
      <w:r w:rsidRPr="000E615A">
        <w:t xml:space="preserve"> file to mv the student’s submitted files to the “</w:t>
      </w:r>
      <w:proofErr w:type="spellStart"/>
      <w:r w:rsidRPr="000E615A">
        <w:t>src</w:t>
      </w:r>
      <w:proofErr w:type="spellEnd"/>
      <w:r w:rsidRPr="000E615A">
        <w:t xml:space="preserve">” directory for the </w:t>
      </w:r>
      <w:proofErr w:type="spellStart"/>
      <w:r w:rsidRPr="000E615A">
        <w:t>CMake</w:t>
      </w:r>
      <w:proofErr w:type="spellEnd"/>
      <w:r w:rsidRPr="000E615A">
        <w:t xml:space="preserve"> to properly build the project and run the test. The </w:t>
      </w:r>
      <w:proofErr w:type="spellStart"/>
      <w:r w:rsidRPr="000E615A">
        <w:t>run_test</w:t>
      </w:r>
      <w:proofErr w:type="spellEnd"/>
      <w:r w:rsidRPr="000E615A">
        <w:t xml:space="preserve"> only got executed when the student </w:t>
      </w:r>
      <w:r w:rsidRPr="000E615A">
        <w:lastRenderedPageBreak/>
        <w:t xml:space="preserve">submitted their files on the assignment page on </w:t>
      </w:r>
      <w:proofErr w:type="spellStart"/>
      <w:r w:rsidRPr="000E615A">
        <w:t>GradeScope</w:t>
      </w:r>
      <w:proofErr w:type="spellEnd"/>
      <w:r w:rsidRPr="000E615A">
        <w:t xml:space="preserve">, so there was a lot of trial and error to get the files in just the right place for all the code to compile and link together properly in the CMakeLists.txt file. Eventually, I was able to get </w:t>
      </w:r>
      <w:proofErr w:type="spellStart"/>
      <w:r w:rsidRPr="000E615A">
        <w:t>CMake</w:t>
      </w:r>
      <w:proofErr w:type="spellEnd"/>
      <w:r w:rsidRPr="000E615A">
        <w:t xml:space="preserve"> to build correctly and the files to be in the right places for everything to compile and execute. In the final version I ended up on, I set up three tests with different names, </w:t>
      </w:r>
      <w:proofErr w:type="spellStart"/>
      <w:r w:rsidRPr="000E615A">
        <w:t>TestSetA</w:t>
      </w:r>
      <w:proofErr w:type="spellEnd"/>
      <w:r w:rsidRPr="000E615A">
        <w:t xml:space="preserve">, </w:t>
      </w:r>
      <w:proofErr w:type="spellStart"/>
      <w:r w:rsidRPr="000E615A">
        <w:t>TestSetB</w:t>
      </w:r>
      <w:proofErr w:type="spellEnd"/>
      <w:r w:rsidRPr="000E615A">
        <w:t xml:space="preserve">, and </w:t>
      </w:r>
      <w:proofErr w:type="spellStart"/>
      <w:r w:rsidRPr="000E615A">
        <w:t>TestSetC</w:t>
      </w:r>
      <w:proofErr w:type="spellEnd"/>
      <w:r w:rsidRPr="000E615A">
        <w:t>:</w:t>
      </w:r>
      <w:r w:rsidRPr="000E615A">
        <w:drawing>
          <wp:inline distT="0" distB="0" distL="0" distR="0" wp14:anchorId="13540409" wp14:editId="38F3F4E8">
            <wp:extent cx="5124450" cy="3000375"/>
            <wp:effectExtent l="0" t="0" r="0" b="9525"/>
            <wp:docPr id="128367814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678142" name="Picture 6" descr="A screenshot of a computer&#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124450" cy="3000375"/>
                    </a:xfrm>
                    <a:prstGeom prst="rect">
                      <a:avLst/>
                    </a:prstGeom>
                    <a:noFill/>
                    <a:ln>
                      <a:noFill/>
                    </a:ln>
                  </pic:spPr>
                </pic:pic>
              </a:graphicData>
            </a:graphic>
          </wp:inline>
        </w:drawing>
      </w:r>
    </w:p>
    <w:p w14:paraId="35A3694D" w14:textId="3B3A94CF" w:rsidR="000E615A" w:rsidRPr="000E615A" w:rsidRDefault="000E615A" w:rsidP="000E615A">
      <w:pPr>
        <w:pStyle w:val="Body"/>
      </w:pPr>
      <w:r w:rsidRPr="000E615A">
        <w:rPr>
          <w:b/>
          <w:bCs/>
        </w:rPr>
        <w:t>Figure 5.</w:t>
      </w:r>
      <w:r>
        <w:rPr>
          <w:b/>
          <w:bCs/>
        </w:rPr>
        <w:t>1:</w:t>
      </w:r>
      <w:r w:rsidRPr="000E615A">
        <w:rPr>
          <w:b/>
          <w:bCs/>
        </w:rPr>
        <w:t xml:space="preserve"> </w:t>
      </w:r>
      <w:proofErr w:type="spellStart"/>
      <w:r w:rsidRPr="000E615A">
        <w:rPr>
          <w:b/>
          <w:bCs/>
        </w:rPr>
        <w:t>GradeScope</w:t>
      </w:r>
      <w:proofErr w:type="spellEnd"/>
      <w:r w:rsidRPr="000E615A">
        <w:rPr>
          <w:b/>
          <w:bCs/>
        </w:rPr>
        <w:t xml:space="preserve"> </w:t>
      </w:r>
      <w:proofErr w:type="spellStart"/>
      <w:r w:rsidRPr="000E615A">
        <w:rPr>
          <w:b/>
          <w:bCs/>
        </w:rPr>
        <w:t>Autograder</w:t>
      </w:r>
      <w:proofErr w:type="spellEnd"/>
      <w:r w:rsidRPr="000E615A">
        <w:rPr>
          <w:b/>
          <w:bCs/>
        </w:rPr>
        <w:t xml:space="preserve"> Version 5.1</w:t>
      </w:r>
    </w:p>
    <w:p w14:paraId="6076EEC8" w14:textId="258A5323" w:rsidR="000E615A" w:rsidRDefault="000E615A" w:rsidP="00643E95">
      <w:pPr>
        <w:pStyle w:val="Body"/>
        <w:ind w:firstLine="0"/>
      </w:pPr>
      <w:r w:rsidRPr="000E615A">
        <w:t xml:space="preserve">In figure 5, the three tests are executed and all </w:t>
      </w:r>
      <w:proofErr w:type="gramStart"/>
      <w:r w:rsidRPr="000E615A">
        <w:t>pass</w:t>
      </w:r>
      <w:proofErr w:type="gramEnd"/>
      <w:r w:rsidRPr="000E615A">
        <w:t>. I gave them all different point values which then placed in the overall score the student received for the assignment</w:t>
      </w:r>
      <w:r>
        <w:t xml:space="preserve">. With that, the testing phase was over, and I was confident in its usefulness of the </w:t>
      </w:r>
      <w:proofErr w:type="spellStart"/>
      <w:r>
        <w:t>autograder’s</w:t>
      </w:r>
      <w:proofErr w:type="spellEnd"/>
      <w:r>
        <w:t xml:space="preserve"> state for the professors to start using at Franciscan.</w:t>
      </w:r>
    </w:p>
    <w:p w14:paraId="76A56B9E" w14:textId="74571EDD" w:rsidR="000E615A" w:rsidRDefault="000E615A" w:rsidP="000E615A">
      <w:r>
        <w:br w:type="page"/>
      </w:r>
    </w:p>
    <w:p w14:paraId="07EE4AD5" w14:textId="05A777E5" w:rsidR="000E615A" w:rsidRDefault="000E615A" w:rsidP="000E615A">
      <w:pPr>
        <w:pStyle w:val="Heading1"/>
      </w:pPr>
      <w:bookmarkStart w:id="9" w:name="_Toc153621091"/>
      <w:r>
        <w:lastRenderedPageBreak/>
        <w:t>Discussion</w:t>
      </w:r>
      <w:bookmarkEnd w:id="9"/>
    </w:p>
    <w:p w14:paraId="12C5704F" w14:textId="77777777" w:rsidR="000E615A" w:rsidRPr="000E615A" w:rsidRDefault="000E615A" w:rsidP="000E615A">
      <w:pPr>
        <w:pStyle w:val="Body"/>
      </w:pPr>
      <w:r w:rsidRPr="000E615A">
        <w:t xml:space="preserve">This project taught me many things I had either never been exposed to </w:t>
      </w:r>
      <w:proofErr w:type="gramStart"/>
      <w:r w:rsidRPr="000E615A">
        <w:t>before, or</w:t>
      </w:r>
      <w:proofErr w:type="gramEnd"/>
      <w:r w:rsidRPr="000E615A">
        <w:t xml:space="preserve"> pushed me to learn new frameworks and tools I was unfamiliar with. While it was incredibly difficult to work with </w:t>
      </w:r>
      <w:proofErr w:type="spellStart"/>
      <w:r w:rsidRPr="000E615A">
        <w:t>CMake</w:t>
      </w:r>
      <w:proofErr w:type="spellEnd"/>
      <w:r w:rsidRPr="000E615A">
        <w:t>, especially in building the project. It was incredibly rewarding when I got the project to build correctly with the help of my advisor. I learned so much about file management that I had never done before in any other projects while at Franciscan. I learned a great deal about Unit Testing which will be crucial when I go out into the workforce and need to write my own one day. </w:t>
      </w:r>
    </w:p>
    <w:p w14:paraId="3B724198" w14:textId="77777777" w:rsidR="000E615A" w:rsidRPr="000E615A" w:rsidRDefault="000E615A" w:rsidP="000E615A">
      <w:pPr>
        <w:pStyle w:val="Body"/>
      </w:pPr>
      <w:r w:rsidRPr="000E615A">
        <w:t xml:space="preserve">With the current state of the project, I was successfully able to hit all the goals I wished to achieve. Tests are easily able to be set up by someone brand new to the project. If a Franciscan Professor wishes to use this </w:t>
      </w:r>
      <w:proofErr w:type="spellStart"/>
      <w:r w:rsidRPr="000E615A">
        <w:t>autograder</w:t>
      </w:r>
      <w:proofErr w:type="spellEnd"/>
      <w:r w:rsidRPr="000E615A">
        <w:t xml:space="preserve"> for programming </w:t>
      </w:r>
      <w:proofErr w:type="gramStart"/>
      <w:r w:rsidRPr="000E615A">
        <w:t>assignments</w:t>
      </w:r>
      <w:proofErr w:type="gramEnd"/>
      <w:r w:rsidRPr="000E615A">
        <w:t xml:space="preserve"> there are only a few steps they need to take. </w:t>
      </w:r>
      <w:proofErr w:type="gramStart"/>
      <w:r w:rsidRPr="000E615A">
        <w:t>First</w:t>
      </w:r>
      <w:proofErr w:type="gramEnd"/>
      <w:r w:rsidRPr="000E615A">
        <w:t xml:space="preserve"> they need to tell the </w:t>
      </w:r>
      <w:proofErr w:type="spellStart"/>
      <w:r w:rsidRPr="000E615A">
        <w:t>autograder</w:t>
      </w:r>
      <w:proofErr w:type="spellEnd"/>
      <w:r w:rsidRPr="000E615A">
        <w:t xml:space="preserve"> what all the required files a student needs to submit are by writing them in the “</w:t>
      </w:r>
      <w:proofErr w:type="spellStart"/>
      <w:r w:rsidRPr="000E615A">
        <w:t>config.yml</w:t>
      </w:r>
      <w:proofErr w:type="spellEnd"/>
      <w:r w:rsidRPr="000E615A">
        <w:t xml:space="preserve">” file. They then need to make a new test folder and name it something that explains what </w:t>
      </w:r>
      <w:proofErr w:type="gramStart"/>
      <w:r w:rsidRPr="000E615A">
        <w:t>it’s</w:t>
      </w:r>
      <w:proofErr w:type="gramEnd"/>
      <w:r w:rsidRPr="000E615A">
        <w:t xml:space="preserve"> purpose is and copy the contents from one folder to the one they just made. They then need to configure the ExampleTests.cpp file and write a test that will run against a function a student will have in their submission files. Lastly, they just need to put in the </w:t>
      </w:r>
      <w:proofErr w:type="spellStart"/>
      <w:r w:rsidRPr="000E615A">
        <w:t>test.yml</w:t>
      </w:r>
      <w:proofErr w:type="spellEnd"/>
      <w:r w:rsidRPr="000E615A">
        <w:t xml:space="preserve"> file how many points the test is worth and the name of it. The name is mostly for the students to be able to see what the test is doing against their code. They can also put in a message for the students in the file.</w:t>
      </w:r>
    </w:p>
    <w:p w14:paraId="3AC60315" w14:textId="77777777" w:rsidR="000E615A" w:rsidRDefault="000E615A" w:rsidP="000E615A"/>
    <w:p w14:paraId="63621DB0" w14:textId="215E47C4" w:rsidR="000E615A" w:rsidRDefault="000E615A" w:rsidP="000E615A">
      <w:pPr>
        <w:pStyle w:val="Heading1"/>
      </w:pPr>
      <w:bookmarkStart w:id="10" w:name="_Toc153621092"/>
      <w:r>
        <w:lastRenderedPageBreak/>
        <w:t>Conclusion</w:t>
      </w:r>
      <w:bookmarkEnd w:id="10"/>
    </w:p>
    <w:p w14:paraId="01FB8366" w14:textId="77777777" w:rsidR="000E615A" w:rsidRPr="000E615A" w:rsidRDefault="000E615A" w:rsidP="000E615A">
      <w:pPr>
        <w:pStyle w:val="Body"/>
      </w:pPr>
      <w:r w:rsidRPr="000E615A">
        <w:t xml:space="preserve">I am more than satisfied with how the overall project turned out. It is in a good state for Franciscan to utilize it for future courses. </w:t>
      </w:r>
      <w:proofErr w:type="spellStart"/>
      <w:r w:rsidRPr="000E615A">
        <w:t>Autograders</w:t>
      </w:r>
      <w:proofErr w:type="spellEnd"/>
      <w:r w:rsidRPr="000E615A">
        <w:t xml:space="preserve"> are incredibly efficient for grading programming assignments and the advantages of using them far </w:t>
      </w:r>
      <w:proofErr w:type="spellStart"/>
      <w:r w:rsidRPr="000E615A">
        <w:t>outway</w:t>
      </w:r>
      <w:proofErr w:type="spellEnd"/>
      <w:r w:rsidRPr="000E615A">
        <w:t xml:space="preserve"> any negatives. One of the few downsides I could see is that it may be unclear to the student what they did wrong exactly, but I believe that is where the teacher can be most helpful. Since they are free from needing to manually grade assignments, they can spend more of their time helping students fix their code.</w:t>
      </w:r>
    </w:p>
    <w:p w14:paraId="28EC8EE3" w14:textId="77777777" w:rsidR="000E615A" w:rsidRPr="000E615A" w:rsidRDefault="000E615A" w:rsidP="000E615A">
      <w:pPr>
        <w:pStyle w:val="Body"/>
      </w:pPr>
      <w:r w:rsidRPr="000E615A">
        <w:t xml:space="preserve">Something I may look to improve upon in further versions if I decide to continue updating it would be to allow professors to rename the ExampleTests.cpp file to anything they want without it breaking the code. As it is now, the code will not work if someone changes it. Another feature I would add would be to add a script to allow a professor to run a command that would generate a test with the name they for the folder tell it how many points it’s </w:t>
      </w:r>
      <w:proofErr w:type="gramStart"/>
      <w:r w:rsidRPr="000E615A">
        <w:t>worth</w:t>
      </w:r>
      <w:proofErr w:type="gramEnd"/>
      <w:r w:rsidRPr="000E615A">
        <w:t xml:space="preserve"> so they do not have to manually copy over the needed files to make new unit testing folders.</w:t>
      </w:r>
    </w:p>
    <w:p w14:paraId="1D146ABB" w14:textId="6F3639C2" w:rsidR="000E615A" w:rsidRPr="000E615A" w:rsidRDefault="000E615A" w:rsidP="000E615A">
      <w:pPr>
        <w:pStyle w:val="Body"/>
        <w:sectPr w:rsidR="000E615A" w:rsidRPr="000E615A" w:rsidSect="000602D3">
          <w:pgSz w:w="12240" w:h="15840" w:code="1"/>
          <w:pgMar w:top="1440" w:right="1440" w:bottom="1440" w:left="2160" w:header="720" w:footer="720" w:gutter="0"/>
          <w:cols w:space="720"/>
          <w:docGrid w:linePitch="360"/>
        </w:sectPr>
      </w:pPr>
    </w:p>
    <w:p w14:paraId="0D70426C" w14:textId="77777777" w:rsidR="00711B2F" w:rsidRPr="00711B2F" w:rsidRDefault="00704B8F" w:rsidP="004E00DA">
      <w:pPr>
        <w:pStyle w:val="Heading1"/>
        <w:numPr>
          <w:ilvl w:val="0"/>
          <w:numId w:val="0"/>
        </w:numPr>
      </w:pPr>
      <w:bookmarkStart w:id="11" w:name="_Toc153621093"/>
      <w:r>
        <w:lastRenderedPageBreak/>
        <w:t>Bibliography</w:t>
      </w:r>
      <w:bookmarkEnd w:id="11"/>
    </w:p>
    <w:p w14:paraId="1CF802B3" w14:textId="77777777" w:rsidR="00414D90" w:rsidRPr="00414D90" w:rsidRDefault="00434A9A" w:rsidP="006213C4">
      <w:pPr>
        <w:pStyle w:val="Bibliography"/>
        <w:numPr>
          <w:ilvl w:val="0"/>
          <w:numId w:val="0"/>
        </w:numPr>
      </w:pPr>
      <w:r>
        <w:fldChar w:fldCharType="begin"/>
      </w:r>
      <w:r>
        <w:instrText xml:space="preserve"> ADDIN ZOTERO_BIBL {"uncited":[],"omitted":[],"custom":[]} CSL_BIBLIOGRAPHY </w:instrText>
      </w:r>
      <w:r>
        <w:fldChar w:fldCharType="separate"/>
      </w:r>
      <w:r w:rsidR="00414D90" w:rsidRPr="00414D90">
        <w:t>[1]</w:t>
      </w:r>
      <w:r w:rsidR="00414D90" w:rsidRPr="00414D90">
        <w:tab/>
        <w:t xml:space="preserve">“About </w:t>
      </w:r>
      <w:proofErr w:type="spellStart"/>
      <w:r w:rsidR="00414D90" w:rsidRPr="00414D90">
        <w:t>CMake</w:t>
      </w:r>
      <w:proofErr w:type="spellEnd"/>
      <w:r w:rsidR="00414D90" w:rsidRPr="00414D90">
        <w:t>.” Accessed: Dec. 16, 2023. [Online]. Available: https://cmake.org/about/</w:t>
      </w:r>
    </w:p>
    <w:p w14:paraId="718C5B06" w14:textId="77777777" w:rsidR="00414D90" w:rsidRPr="00414D90" w:rsidRDefault="00414D90" w:rsidP="006213C4">
      <w:pPr>
        <w:pStyle w:val="Bibliography"/>
        <w:numPr>
          <w:ilvl w:val="0"/>
          <w:numId w:val="0"/>
        </w:numPr>
      </w:pPr>
      <w:r w:rsidRPr="00414D90">
        <w:t>[2]</w:t>
      </w:r>
      <w:r w:rsidRPr="00414D90">
        <w:tab/>
        <w:t>“</w:t>
      </w:r>
      <w:proofErr w:type="spellStart"/>
      <w:r w:rsidRPr="00414D90">
        <w:t>Quickstart</w:t>
      </w:r>
      <w:proofErr w:type="spellEnd"/>
      <w:r w:rsidRPr="00414D90">
        <w:t xml:space="preserve">: Building with </w:t>
      </w:r>
      <w:proofErr w:type="spellStart"/>
      <w:r w:rsidRPr="00414D90">
        <w:t>CMake</w:t>
      </w:r>
      <w:proofErr w:type="spellEnd"/>
      <w:r w:rsidRPr="00414D90">
        <w:t xml:space="preserve">,” </w:t>
      </w:r>
      <w:proofErr w:type="spellStart"/>
      <w:r w:rsidRPr="00414D90">
        <w:t>GoogleTest</w:t>
      </w:r>
      <w:proofErr w:type="spellEnd"/>
      <w:r w:rsidRPr="00414D90">
        <w:t>. Accessed: Dec. 16, 2023. [Online]. Available: http://google.github.io/googletest/quickstart-cmake.html</w:t>
      </w:r>
    </w:p>
    <w:p w14:paraId="308CF8C1" w14:textId="77777777" w:rsidR="00414D90" w:rsidRPr="00414D90" w:rsidRDefault="00414D90" w:rsidP="006213C4">
      <w:pPr>
        <w:pStyle w:val="Bibliography"/>
        <w:numPr>
          <w:ilvl w:val="0"/>
          <w:numId w:val="0"/>
        </w:numPr>
      </w:pPr>
      <w:r w:rsidRPr="00414D90">
        <w:t>[3]</w:t>
      </w:r>
      <w:r w:rsidRPr="00414D90">
        <w:tab/>
        <w:t>“</w:t>
      </w:r>
      <w:proofErr w:type="spellStart"/>
      <w:r w:rsidRPr="00414D90">
        <w:t>Gradescope</w:t>
      </w:r>
      <w:proofErr w:type="spellEnd"/>
      <w:r w:rsidRPr="00414D90">
        <w:t xml:space="preserve"> </w:t>
      </w:r>
      <w:proofErr w:type="spellStart"/>
      <w:r w:rsidRPr="00414D90">
        <w:t>Autograder</w:t>
      </w:r>
      <w:proofErr w:type="spellEnd"/>
      <w:r w:rsidRPr="00414D90">
        <w:t xml:space="preserve"> Documentation.” Accessed: Dec. 16, 2023. [Online]. Available: https://gradescope-autograders.readthedocs.io/en/latest/</w:t>
      </w:r>
    </w:p>
    <w:p w14:paraId="2B2FDC75" w14:textId="77777777" w:rsidR="00414D90" w:rsidRPr="00414D90" w:rsidRDefault="00414D90" w:rsidP="006213C4">
      <w:pPr>
        <w:pStyle w:val="Bibliography"/>
        <w:numPr>
          <w:ilvl w:val="0"/>
          <w:numId w:val="0"/>
        </w:numPr>
      </w:pPr>
      <w:r w:rsidRPr="00414D90">
        <w:t>[4]</w:t>
      </w:r>
      <w:r w:rsidRPr="00414D90">
        <w:tab/>
        <w:t xml:space="preserve">“Community Resources - </w:t>
      </w:r>
      <w:proofErr w:type="spellStart"/>
      <w:r w:rsidRPr="00414D90">
        <w:t>Gradescope</w:t>
      </w:r>
      <w:proofErr w:type="spellEnd"/>
      <w:r w:rsidRPr="00414D90">
        <w:t xml:space="preserve"> </w:t>
      </w:r>
      <w:proofErr w:type="spellStart"/>
      <w:r w:rsidRPr="00414D90">
        <w:t>Autograder</w:t>
      </w:r>
      <w:proofErr w:type="spellEnd"/>
      <w:r w:rsidRPr="00414D90">
        <w:t xml:space="preserve"> Documentation.” Accessed: Dec. 16, 2023. [Online]. Available: https://gradescope-autograders.readthedocs.io/en/latest/resources/</w:t>
      </w:r>
    </w:p>
    <w:p w14:paraId="66292DE6" w14:textId="77777777" w:rsidR="00414D90" w:rsidRPr="00414D90" w:rsidRDefault="00414D90" w:rsidP="006213C4">
      <w:pPr>
        <w:pStyle w:val="Bibliography"/>
        <w:numPr>
          <w:ilvl w:val="0"/>
          <w:numId w:val="0"/>
        </w:numPr>
      </w:pPr>
      <w:r w:rsidRPr="00414D90">
        <w:t>[5]</w:t>
      </w:r>
      <w:r w:rsidRPr="00414D90">
        <w:tab/>
        <w:t>“Docker overview,” Docker Documentation. Accessed: Dec. 16, 2023. [Online]. Available: https://docs.docker.com/get-started/overview/</w:t>
      </w:r>
    </w:p>
    <w:p w14:paraId="54D2AFA3" w14:textId="77777777" w:rsidR="00414D90" w:rsidRPr="00414D90" w:rsidRDefault="00414D90" w:rsidP="006213C4">
      <w:pPr>
        <w:pStyle w:val="Bibliography"/>
        <w:numPr>
          <w:ilvl w:val="0"/>
          <w:numId w:val="0"/>
        </w:numPr>
      </w:pPr>
      <w:r w:rsidRPr="00414D90">
        <w:t>[6]</w:t>
      </w:r>
      <w:r w:rsidRPr="00414D90">
        <w:tab/>
        <w:t xml:space="preserve">U. </w:t>
      </w:r>
      <w:proofErr w:type="spellStart"/>
      <w:r w:rsidRPr="00414D90">
        <w:t>Rumsevicius</w:t>
      </w:r>
      <w:proofErr w:type="spellEnd"/>
      <w:r w:rsidRPr="00414D90">
        <w:t xml:space="preserve">, </w:t>
      </w:r>
      <w:proofErr w:type="spellStart"/>
      <w:r w:rsidRPr="00414D90">
        <w:rPr>
          <w:i/>
          <w:iCs/>
        </w:rPr>
        <w:t>UgiR</w:t>
      </w:r>
      <w:proofErr w:type="spellEnd"/>
      <w:r w:rsidRPr="00414D90">
        <w:rPr>
          <w:i/>
          <w:iCs/>
        </w:rPr>
        <w:t>/</w:t>
      </w:r>
      <w:proofErr w:type="spellStart"/>
      <w:r w:rsidRPr="00414D90">
        <w:rPr>
          <w:i/>
          <w:iCs/>
        </w:rPr>
        <w:t>gradescope-autograde-cpp</w:t>
      </w:r>
      <w:proofErr w:type="spellEnd"/>
      <w:r w:rsidRPr="00414D90">
        <w:t>. 2023. Accessed: Dec. 16, 2023. [Online]. Available: https://github.com/UgiR/gradescope-autograde-cpp</w:t>
      </w:r>
    </w:p>
    <w:p w14:paraId="31A8ED50" w14:textId="77777777" w:rsidR="00414D90" w:rsidRPr="00414D90" w:rsidRDefault="00414D90" w:rsidP="006213C4">
      <w:pPr>
        <w:pStyle w:val="Bibliography"/>
        <w:numPr>
          <w:ilvl w:val="0"/>
          <w:numId w:val="0"/>
        </w:numPr>
      </w:pPr>
      <w:r w:rsidRPr="00414D90">
        <w:t>[7]</w:t>
      </w:r>
      <w:r w:rsidRPr="00414D90">
        <w:tab/>
      </w:r>
      <w:r w:rsidRPr="00414D90">
        <w:rPr>
          <w:i/>
          <w:iCs/>
        </w:rPr>
        <w:t xml:space="preserve">Introduction to Google Test and </w:t>
      </w:r>
      <w:proofErr w:type="spellStart"/>
      <w:r w:rsidRPr="00414D90">
        <w:rPr>
          <w:i/>
          <w:iCs/>
        </w:rPr>
        <w:t>CMake</w:t>
      </w:r>
      <w:proofErr w:type="spellEnd"/>
      <w:r w:rsidRPr="00414D90">
        <w:t>. Accessed: Dec. 16, 2023. [Online Video]. Available: https://www.youtube.com/watch?v=Lp1ifh9TuFI</w:t>
      </w:r>
    </w:p>
    <w:p w14:paraId="5EE5ED7A" w14:textId="69FAF1FB" w:rsidR="004F24CE" w:rsidRPr="004F24CE" w:rsidRDefault="00434A9A" w:rsidP="00926FDF">
      <w:pPr>
        <w:pStyle w:val="Bibliography"/>
        <w:numPr>
          <w:ilvl w:val="0"/>
          <w:numId w:val="0"/>
        </w:numPr>
      </w:pPr>
      <w:r>
        <w:fldChar w:fldCharType="end"/>
      </w:r>
    </w:p>
    <w:sectPr w:rsidR="004F24CE" w:rsidRPr="004F24CE" w:rsidSect="000602D3">
      <w:pgSz w:w="12240" w:h="15840" w:code="1"/>
      <w:pgMar w:top="1440" w:right="1440" w:bottom="1440" w:left="21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B5B89E" w14:textId="77777777" w:rsidR="007E3A37" w:rsidRDefault="007E3A37">
      <w:r>
        <w:separator/>
      </w:r>
    </w:p>
  </w:endnote>
  <w:endnote w:type="continuationSeparator" w:id="0">
    <w:p w14:paraId="0B0120DB" w14:textId="77777777" w:rsidR="007E3A37" w:rsidRDefault="007E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1D9FB6" w14:textId="77777777" w:rsidR="00A07031" w:rsidRDefault="00A07031" w:rsidP="000602D3">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5E6D64" w14:textId="77777777" w:rsidR="007E3A37" w:rsidRDefault="007E3A37">
      <w:r>
        <w:separator/>
      </w:r>
    </w:p>
  </w:footnote>
  <w:footnote w:type="continuationSeparator" w:id="0">
    <w:p w14:paraId="3EA8434C" w14:textId="77777777" w:rsidR="007E3A37" w:rsidRDefault="007E3A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AE4F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C323DE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182FCB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842DA4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322EE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90211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00B36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4EAA2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A166D2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83448B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DF7BE3"/>
    <w:multiLevelType w:val="multilevel"/>
    <w:tmpl w:val="4566BD96"/>
    <w:lvl w:ilvl="0">
      <w:start w:val="1"/>
      <w:numFmt w:val="decimal"/>
      <w:pStyle w:val="Heading1"/>
      <w:lvlText w:val="Chapter %1"/>
      <w:lvlJc w:val="left"/>
      <w:pPr>
        <w:tabs>
          <w:tab w:val="num" w:pos="0"/>
        </w:tabs>
        <w:ind w:left="0" w:firstLine="0"/>
      </w:pPr>
    </w:lvl>
    <w:lvl w:ilvl="1">
      <w:start w:val="1"/>
      <w:numFmt w:val="decimal"/>
      <w:pStyle w:val="Heading2"/>
      <w:lvlText w:val="%1.%2"/>
      <w:lvlJc w:val="left"/>
      <w:pPr>
        <w:tabs>
          <w:tab w:val="num" w:pos="0"/>
        </w:tabs>
        <w:ind w:left="720" w:hanging="720"/>
      </w:pPr>
      <w:rPr>
        <w:rFonts w:hint="default"/>
      </w:rPr>
    </w:lvl>
    <w:lvl w:ilvl="2">
      <w:start w:val="1"/>
      <w:numFmt w:val="decimal"/>
      <w:pStyle w:val="Heading3"/>
      <w:lvlText w:val="%1.%2.%3"/>
      <w:lvlJc w:val="left"/>
      <w:pPr>
        <w:tabs>
          <w:tab w:val="num" w:pos="864"/>
        </w:tabs>
        <w:ind w:left="864" w:hanging="864"/>
      </w:pPr>
      <w:rPr>
        <w:rFonts w:hint="default"/>
      </w:rPr>
    </w:lvl>
    <w:lvl w:ilvl="3">
      <w:start w:val="1"/>
      <w:numFmt w:val="decimal"/>
      <w:pStyle w:val="Heading4"/>
      <w:lvlText w:val="%1.%2.%3.%4"/>
      <w:lvlJc w:val="left"/>
      <w:pPr>
        <w:tabs>
          <w:tab w:val="num" w:pos="1008"/>
        </w:tabs>
        <w:ind w:left="1008" w:hanging="1008"/>
      </w:pPr>
      <w:rPr>
        <w:rFonts w:hint="default"/>
      </w:rPr>
    </w:lvl>
    <w:lvl w:ilvl="4">
      <w:start w:val="1"/>
      <w:numFmt w:val="lowerLetter"/>
      <w:lvlText w:val="(%5)"/>
      <w:lvlJc w:val="left"/>
      <w:pPr>
        <w:tabs>
          <w:tab w:val="num" w:pos="0"/>
        </w:tabs>
        <w:ind w:left="1440" w:firstLine="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06813948"/>
    <w:multiLevelType w:val="multilevel"/>
    <w:tmpl w:val="6852919E"/>
    <w:lvl w:ilvl="0">
      <w:start w:val="1"/>
      <w:numFmt w:val="decimal"/>
      <w:lvlText w:val="[%1]"/>
      <w:lvlJc w:val="left"/>
      <w:pPr>
        <w:tabs>
          <w:tab w:val="num" w:pos="360"/>
        </w:tabs>
        <w:ind w:left="0" w:firstLine="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09D32493"/>
    <w:multiLevelType w:val="multilevel"/>
    <w:tmpl w:val="F89284B6"/>
    <w:lvl w:ilvl="0">
      <w:start w:val="1"/>
      <w:numFmt w:val="decimal"/>
      <w:lvlText w:val="Chapter %1"/>
      <w:lvlJc w:val="left"/>
      <w:pPr>
        <w:tabs>
          <w:tab w:val="num" w:pos="0"/>
        </w:tabs>
        <w:ind w:left="0" w:firstLine="0"/>
      </w:pPr>
      <w:rPr>
        <w:rFonts w:hint="default"/>
      </w:rPr>
    </w:lvl>
    <w:lvl w:ilvl="1">
      <w:start w:val="1"/>
      <w:numFmt w:val="decimal"/>
      <w:lvlText w:val="%1.%2"/>
      <w:lvlJc w:val="left"/>
      <w:pPr>
        <w:tabs>
          <w:tab w:val="num" w:pos="0"/>
        </w:tabs>
        <w:ind w:left="720" w:hanging="720"/>
      </w:pPr>
      <w:rPr>
        <w:rFonts w:hint="default"/>
      </w:rPr>
    </w:lvl>
    <w:lvl w:ilvl="2">
      <w:start w:val="1"/>
      <w:numFmt w:val="decimal"/>
      <w:lvlText w:val="%1.%2.%3"/>
      <w:lvlJc w:val="left"/>
      <w:pPr>
        <w:tabs>
          <w:tab w:val="num" w:pos="144"/>
        </w:tabs>
        <w:ind w:left="864" w:hanging="864"/>
      </w:pPr>
      <w:rPr>
        <w:rFonts w:hint="default"/>
      </w:rPr>
    </w:lvl>
    <w:lvl w:ilvl="3">
      <w:start w:val="1"/>
      <w:numFmt w:val="decimal"/>
      <w:lvlText w:val="%1.%2.%3.%4"/>
      <w:lvlJc w:val="left"/>
      <w:pPr>
        <w:tabs>
          <w:tab w:val="num" w:pos="0"/>
        </w:tabs>
        <w:ind w:left="720" w:hanging="720"/>
      </w:pPr>
      <w:rPr>
        <w:rFonts w:hint="default"/>
      </w:rPr>
    </w:lvl>
    <w:lvl w:ilvl="4">
      <w:start w:val="1"/>
      <w:numFmt w:val="lowerLetter"/>
      <w:lvlText w:val="(%5)"/>
      <w:lvlJc w:val="left"/>
      <w:pPr>
        <w:tabs>
          <w:tab w:val="num" w:pos="0"/>
        </w:tabs>
        <w:ind w:left="1440" w:firstLine="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112E3958"/>
    <w:multiLevelType w:val="hybridMultilevel"/>
    <w:tmpl w:val="4B2EA5B6"/>
    <w:lvl w:ilvl="0" w:tplc="8C0AFC86">
      <w:start w:val="1"/>
      <w:numFmt w:val="decimal"/>
      <w:pStyle w:val="Bibliography"/>
      <w:lvlText w:val="[%1]"/>
      <w:lvlJc w:val="left"/>
      <w:pPr>
        <w:tabs>
          <w:tab w:val="num" w:pos="504"/>
        </w:tabs>
        <w:ind w:left="504" w:hanging="504"/>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18B63E32"/>
    <w:multiLevelType w:val="multilevel"/>
    <w:tmpl w:val="C9C4F3C6"/>
    <w:lvl w:ilvl="0">
      <w:start w:val="1"/>
      <w:numFmt w:val="decimal"/>
      <w:suff w:val="space"/>
      <w:lvlText w:val="Chapter %1"/>
      <w:lvlJc w:val="left"/>
      <w:pPr>
        <w:ind w:left="0" w:firstLine="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4055877"/>
    <w:multiLevelType w:val="hybridMultilevel"/>
    <w:tmpl w:val="D8F4B5B0"/>
    <w:lvl w:ilvl="0" w:tplc="9AECC3AE">
      <w:start w:val="1"/>
      <w:numFmt w:val="bullet"/>
      <w:lvlText w:val=""/>
      <w:lvlJc w:val="left"/>
      <w:pPr>
        <w:tabs>
          <w:tab w:val="num" w:pos="36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4735DB7"/>
    <w:multiLevelType w:val="multilevel"/>
    <w:tmpl w:val="8E3C244A"/>
    <w:lvl w:ilvl="0">
      <w:start w:val="1"/>
      <w:numFmt w:val="decimal"/>
      <w:lvlText w:val="Chapter %1"/>
      <w:lvlJc w:val="left"/>
      <w:pPr>
        <w:tabs>
          <w:tab w:val="num" w:pos="0"/>
        </w:tabs>
        <w:ind w:left="0" w:firstLine="0"/>
      </w:pPr>
      <w:rPr>
        <w:rFonts w:hint="default"/>
      </w:rPr>
    </w:lvl>
    <w:lvl w:ilvl="1">
      <w:start w:val="1"/>
      <w:numFmt w:val="decimal"/>
      <w:lvlText w:val="%1.%2  "/>
      <w:lvlJc w:val="left"/>
      <w:pPr>
        <w:tabs>
          <w:tab w:val="num" w:pos="0"/>
        </w:tabs>
        <w:ind w:left="720" w:hanging="720"/>
      </w:pPr>
      <w:rPr>
        <w:rFonts w:hint="default"/>
      </w:rPr>
    </w:lvl>
    <w:lvl w:ilvl="2">
      <w:start w:val="1"/>
      <w:numFmt w:val="decimal"/>
      <w:lvlText w:val="%1.%2.%3  "/>
      <w:lvlJc w:val="left"/>
      <w:pPr>
        <w:tabs>
          <w:tab w:val="num" w:pos="0"/>
        </w:tabs>
        <w:ind w:left="720" w:hanging="720"/>
      </w:pPr>
      <w:rPr>
        <w:rFonts w:hint="default"/>
      </w:rPr>
    </w:lvl>
    <w:lvl w:ilvl="3">
      <w:start w:val="1"/>
      <w:numFmt w:val="decimal"/>
      <w:lvlText w:val="%1.%2.%3.%4  "/>
      <w:lvlJc w:val="left"/>
      <w:pPr>
        <w:tabs>
          <w:tab w:val="num" w:pos="0"/>
        </w:tabs>
        <w:ind w:left="864" w:hanging="864"/>
      </w:pPr>
      <w:rPr>
        <w:rFonts w:hint="default"/>
      </w:rPr>
    </w:lvl>
    <w:lvl w:ilvl="4">
      <w:start w:val="1"/>
      <w:numFmt w:val="lowerLetter"/>
      <w:lvlText w:val="(%5)"/>
      <w:lvlJc w:val="left"/>
      <w:pPr>
        <w:tabs>
          <w:tab w:val="num" w:pos="0"/>
        </w:tabs>
        <w:ind w:left="1440" w:firstLine="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3A865893"/>
    <w:multiLevelType w:val="multilevel"/>
    <w:tmpl w:val="B174293C"/>
    <w:lvl w:ilvl="0">
      <w:start w:val="1"/>
      <w:numFmt w:val="decimal"/>
      <w:lvlText w:val="Chapter %1"/>
      <w:lvlJc w:val="left"/>
      <w:pPr>
        <w:tabs>
          <w:tab w:val="num" w:pos="0"/>
        </w:tabs>
        <w:ind w:left="0" w:firstLine="0"/>
      </w:pPr>
      <w:rPr>
        <w:rFonts w:hint="default"/>
      </w:rPr>
    </w:lvl>
    <w:lvl w:ilvl="1">
      <w:start w:val="1"/>
      <w:numFmt w:val="decimal"/>
      <w:lvlText w:val="%1.%2  "/>
      <w:lvlJc w:val="left"/>
      <w:pPr>
        <w:tabs>
          <w:tab w:val="num" w:pos="0"/>
        </w:tabs>
        <w:ind w:left="720" w:hanging="720"/>
      </w:pPr>
      <w:rPr>
        <w:rFonts w:hint="default"/>
      </w:rPr>
    </w:lvl>
    <w:lvl w:ilvl="2">
      <w:start w:val="1"/>
      <w:numFmt w:val="decimal"/>
      <w:lvlText w:val="%1.%2.%3  "/>
      <w:lvlJc w:val="left"/>
      <w:pPr>
        <w:tabs>
          <w:tab w:val="num" w:pos="0"/>
        </w:tabs>
        <w:ind w:left="1080" w:hanging="1080"/>
      </w:pPr>
      <w:rPr>
        <w:rFonts w:hint="default"/>
      </w:rPr>
    </w:lvl>
    <w:lvl w:ilvl="3">
      <w:start w:val="1"/>
      <w:numFmt w:val="decimal"/>
      <w:lvlText w:val="%1.%2.%3.%4  "/>
      <w:lvlJc w:val="left"/>
      <w:pPr>
        <w:tabs>
          <w:tab w:val="num" w:pos="0"/>
        </w:tabs>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C165D65"/>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455A4AC8"/>
    <w:multiLevelType w:val="multilevel"/>
    <w:tmpl w:val="734C9802"/>
    <w:lvl w:ilvl="0">
      <w:start w:val="1"/>
      <w:numFmt w:val="decimal"/>
      <w:suff w:val="space"/>
      <w:lvlText w:val="Chapter %1"/>
      <w:lvlJc w:val="left"/>
      <w:pPr>
        <w:ind w:left="0" w:firstLine="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56D2FA3"/>
    <w:multiLevelType w:val="multilevel"/>
    <w:tmpl w:val="FC4CA7FC"/>
    <w:lvl w:ilvl="0">
      <w:start w:val="1"/>
      <w:numFmt w:val="decimal"/>
      <w:lvlText w:val="Chapter %1"/>
      <w:lvlJc w:val="left"/>
      <w:pPr>
        <w:tabs>
          <w:tab w:val="num" w:pos="0"/>
        </w:tabs>
        <w:ind w:left="0" w:firstLine="0"/>
      </w:pPr>
      <w:rPr>
        <w:rFonts w:hint="default"/>
      </w:rPr>
    </w:lvl>
    <w:lvl w:ilvl="1">
      <w:start w:val="1"/>
      <w:numFmt w:val="decimal"/>
      <w:lvlText w:val="%1.%2  "/>
      <w:lvlJc w:val="left"/>
      <w:pPr>
        <w:tabs>
          <w:tab w:val="num" w:pos="0"/>
        </w:tabs>
        <w:ind w:left="576" w:hanging="576"/>
      </w:pPr>
      <w:rPr>
        <w:rFonts w:hint="default"/>
      </w:rPr>
    </w:lvl>
    <w:lvl w:ilvl="2">
      <w:start w:val="1"/>
      <w:numFmt w:val="decimal"/>
      <w:lvlText w:val="%1.%2.%3  "/>
      <w:lvlJc w:val="left"/>
      <w:pPr>
        <w:tabs>
          <w:tab w:val="num" w:pos="0"/>
        </w:tabs>
        <w:ind w:left="720" w:hanging="720"/>
      </w:pPr>
      <w:rPr>
        <w:rFonts w:hint="default"/>
      </w:rPr>
    </w:lvl>
    <w:lvl w:ilvl="3">
      <w:start w:val="1"/>
      <w:numFmt w:val="decimal"/>
      <w:lvlText w:val="%1.%2.%3.%4  "/>
      <w:lvlJc w:val="left"/>
      <w:pPr>
        <w:tabs>
          <w:tab w:val="num" w:pos="0"/>
        </w:tabs>
        <w:ind w:left="864" w:hanging="864"/>
      </w:pPr>
      <w:rPr>
        <w:rFonts w:hint="default"/>
      </w:rPr>
    </w:lvl>
    <w:lvl w:ilvl="4">
      <w:start w:val="1"/>
      <w:numFmt w:val="lowerLetter"/>
      <w:lvlText w:val="(%5)"/>
      <w:lvlJc w:val="left"/>
      <w:pPr>
        <w:tabs>
          <w:tab w:val="num" w:pos="0"/>
        </w:tabs>
        <w:ind w:left="1440" w:firstLine="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1" w15:restartNumberingAfterBreak="0">
    <w:nsid w:val="4B6513E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52455C6E"/>
    <w:multiLevelType w:val="multilevel"/>
    <w:tmpl w:val="290C295C"/>
    <w:lvl w:ilvl="0">
      <w:start w:val="1"/>
      <w:numFmt w:val="decimal"/>
      <w:suff w:val="space"/>
      <w:lvlText w:val="Chapter %1"/>
      <w:lvlJc w:val="left"/>
      <w:pPr>
        <w:ind w:left="0" w:firstLine="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3" w15:restartNumberingAfterBreak="0">
    <w:nsid w:val="524E5089"/>
    <w:multiLevelType w:val="multilevel"/>
    <w:tmpl w:val="4E94D5AA"/>
    <w:lvl w:ilvl="0">
      <w:start w:val="1"/>
      <w:numFmt w:val="decimal"/>
      <w:lvlText w:val="Chapter %1"/>
      <w:lvlJc w:val="left"/>
      <w:pPr>
        <w:tabs>
          <w:tab w:val="num" w:pos="0"/>
        </w:tabs>
        <w:ind w:left="0" w:firstLine="0"/>
      </w:pPr>
      <w:rPr>
        <w:rFonts w:hint="default"/>
      </w:rPr>
    </w:lvl>
    <w:lvl w:ilvl="1">
      <w:start w:val="1"/>
      <w:numFmt w:val="decimal"/>
      <w:lvlText w:val="%1.%2  "/>
      <w:lvlJc w:val="left"/>
      <w:pPr>
        <w:tabs>
          <w:tab w:val="num" w:pos="288"/>
        </w:tabs>
        <w:ind w:left="720" w:hanging="720"/>
      </w:pPr>
      <w:rPr>
        <w:rFonts w:hint="default"/>
      </w:rPr>
    </w:lvl>
    <w:lvl w:ilvl="2">
      <w:start w:val="1"/>
      <w:numFmt w:val="decimal"/>
      <w:suff w:val="space"/>
      <w:lvlText w:val="%1.%2.%3  "/>
      <w:lvlJc w:val="left"/>
      <w:pPr>
        <w:ind w:left="1080" w:hanging="1080"/>
      </w:pPr>
      <w:rPr>
        <w:rFonts w:hint="default"/>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15:restartNumberingAfterBreak="0">
    <w:nsid w:val="562A5C75"/>
    <w:multiLevelType w:val="multilevel"/>
    <w:tmpl w:val="92E27C02"/>
    <w:lvl w:ilvl="0">
      <w:start w:val="1"/>
      <w:numFmt w:val="decimal"/>
      <w:lvlText w:val="Chapter %1"/>
      <w:lvlJc w:val="left"/>
      <w:pPr>
        <w:tabs>
          <w:tab w:val="num" w:pos="0"/>
        </w:tabs>
        <w:ind w:left="0" w:firstLine="0"/>
      </w:pPr>
      <w:rPr>
        <w:rFonts w:hint="default"/>
      </w:rPr>
    </w:lvl>
    <w:lvl w:ilvl="1">
      <w:start w:val="1"/>
      <w:numFmt w:val="decimal"/>
      <w:lvlText w:val="%1.%2  "/>
      <w:lvlJc w:val="left"/>
      <w:pPr>
        <w:tabs>
          <w:tab w:val="num" w:pos="0"/>
        </w:tabs>
        <w:ind w:left="144" w:hanging="144"/>
      </w:pPr>
      <w:rPr>
        <w:rFonts w:hint="default"/>
      </w:rPr>
    </w:lvl>
    <w:lvl w:ilvl="2">
      <w:start w:val="1"/>
      <w:numFmt w:val="decimal"/>
      <w:lvlText w:val="%1.%2.%3  "/>
      <w:lvlJc w:val="left"/>
      <w:pPr>
        <w:tabs>
          <w:tab w:val="num" w:pos="0"/>
        </w:tabs>
        <w:ind w:left="288" w:hanging="288"/>
      </w:pPr>
      <w:rPr>
        <w:rFonts w:hint="default"/>
      </w:rPr>
    </w:lvl>
    <w:lvl w:ilvl="3">
      <w:start w:val="1"/>
      <w:numFmt w:val="decimal"/>
      <w:lvlText w:val="%1.%2.%3.%4  "/>
      <w:lvlJc w:val="left"/>
      <w:pPr>
        <w:tabs>
          <w:tab w:val="num" w:pos="0"/>
        </w:tabs>
        <w:ind w:left="1440" w:hanging="1440"/>
      </w:pPr>
      <w:rPr>
        <w:rFonts w:hint="default"/>
      </w:rPr>
    </w:lvl>
    <w:lvl w:ilvl="4">
      <w:start w:val="1"/>
      <w:numFmt w:val="lowerLetter"/>
      <w:lvlText w:val="(%5)"/>
      <w:lvlJc w:val="left"/>
      <w:pPr>
        <w:tabs>
          <w:tab w:val="num" w:pos="0"/>
        </w:tabs>
        <w:ind w:left="1440" w:firstLine="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5" w15:restartNumberingAfterBreak="0">
    <w:nsid w:val="566A5D57"/>
    <w:multiLevelType w:val="multilevel"/>
    <w:tmpl w:val="D3A27A8C"/>
    <w:lvl w:ilvl="0">
      <w:start w:val="1"/>
      <w:numFmt w:val="decimal"/>
      <w:suff w:val="space"/>
      <w:lvlText w:val="Chapter %1"/>
      <w:lvlJc w:val="left"/>
      <w:pPr>
        <w:ind w:left="0" w:firstLine="0"/>
      </w:pPr>
      <w:rPr>
        <w:rFonts w:hint="default"/>
      </w:rPr>
    </w:lvl>
    <w:lvl w:ilvl="1">
      <w:start w:val="1"/>
      <w:numFmt w:val="decimal"/>
      <w:suff w:val="space"/>
      <w:lvlText w:val="%1.%2  "/>
      <w:lvlJc w:val="left"/>
      <w:pPr>
        <w:ind w:left="720" w:hanging="720"/>
      </w:pPr>
      <w:rPr>
        <w:rFonts w:hint="default"/>
      </w:rPr>
    </w:lvl>
    <w:lvl w:ilvl="2">
      <w:start w:val="1"/>
      <w:numFmt w:val="decimal"/>
      <w:suff w:val="space"/>
      <w:lvlText w:val="%1.%2.%3  "/>
      <w:lvlJc w:val="left"/>
      <w:pPr>
        <w:ind w:left="1080" w:hanging="1080"/>
      </w:pPr>
      <w:rPr>
        <w:rFonts w:hint="default"/>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592B229F"/>
    <w:multiLevelType w:val="multilevel"/>
    <w:tmpl w:val="69C2D224"/>
    <w:lvl w:ilvl="0">
      <w:start w:val="1"/>
      <w:numFmt w:val="decimal"/>
      <w:suff w:val="space"/>
      <w:lvlText w:val="Chapter %1   "/>
      <w:lvlJc w:val="left"/>
      <w:pPr>
        <w:ind w:left="0" w:firstLine="0"/>
      </w:pPr>
      <w:rPr>
        <w:rFonts w:hint="default"/>
      </w:rPr>
    </w:lvl>
    <w:lvl w:ilvl="1">
      <w:start w:val="1"/>
      <w:numFmt w:val="decimal"/>
      <w:suff w:val="space"/>
      <w:lvlText w:val="%1.%2   "/>
      <w:lvlJc w:val="left"/>
      <w:pPr>
        <w:ind w:left="720" w:hanging="720"/>
      </w:pPr>
      <w:rPr>
        <w:rFonts w:hint="default"/>
      </w:rPr>
    </w:lvl>
    <w:lvl w:ilvl="2">
      <w:start w:val="1"/>
      <w:numFmt w:val="decimal"/>
      <w:suff w:val="space"/>
      <w:lvlText w:val="%1.%2.%3   "/>
      <w:lvlJc w:val="left"/>
      <w:pPr>
        <w:ind w:left="1080" w:hanging="1080"/>
      </w:pPr>
      <w:rPr>
        <w:rFonts w:hint="default"/>
      </w:rPr>
    </w:lvl>
    <w:lvl w:ilvl="3">
      <w:start w:val="1"/>
      <w:numFmt w:val="decimal"/>
      <w:suff w:val="space"/>
      <w:lvlText w:val="%1.%2.%3.%4   "/>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E0B0F08"/>
    <w:multiLevelType w:val="multilevel"/>
    <w:tmpl w:val="3D38DA7C"/>
    <w:lvl w:ilvl="0">
      <w:start w:val="1"/>
      <w:numFmt w:val="decimal"/>
      <w:suff w:val="space"/>
      <w:lvlText w:val="Chapter %1"/>
      <w:lvlJc w:val="left"/>
      <w:pPr>
        <w:ind w:left="0" w:firstLine="0"/>
      </w:pPr>
      <w:rPr>
        <w:rFonts w:hint="default"/>
      </w:rPr>
    </w:lvl>
    <w:lvl w:ilvl="1">
      <w:start w:val="1"/>
      <w:numFmt w:val="decimal"/>
      <w:suff w:val="space"/>
      <w:lvlText w:val="%1.%2"/>
      <w:lvlJc w:val="left"/>
      <w:pPr>
        <w:ind w:left="720" w:hanging="720"/>
      </w:pPr>
      <w:rPr>
        <w:rFonts w:hint="default"/>
      </w:rPr>
    </w:lvl>
    <w:lvl w:ilvl="2">
      <w:start w:val="1"/>
      <w:numFmt w:val="decimal"/>
      <w:suff w:val="space"/>
      <w:lvlText w:val="%1.%2.%3"/>
      <w:lvlJc w:val="left"/>
      <w:pPr>
        <w:ind w:left="1080" w:hanging="1080"/>
      </w:pPr>
      <w:rPr>
        <w:rFonts w:hint="default"/>
      </w:rPr>
    </w:lvl>
    <w:lvl w:ilvl="3">
      <w:start w:val="1"/>
      <w:numFmt w:val="decimal"/>
      <w:suff w:val="space"/>
      <w:lvlText w:val="%1.%2.%3.%4"/>
      <w:lvlJc w:val="left"/>
      <w:pPr>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693278E5"/>
    <w:multiLevelType w:val="multilevel"/>
    <w:tmpl w:val="BB02E260"/>
    <w:lvl w:ilvl="0">
      <w:start w:val="1"/>
      <w:numFmt w:val="decimal"/>
      <w:lvlText w:val="Chapter %1"/>
      <w:lvlJc w:val="left"/>
      <w:pPr>
        <w:tabs>
          <w:tab w:val="num" w:pos="0"/>
        </w:tabs>
        <w:ind w:left="0" w:firstLine="0"/>
      </w:pPr>
      <w:rPr>
        <w:rFonts w:hint="default"/>
      </w:rPr>
    </w:lvl>
    <w:lvl w:ilvl="1">
      <w:start w:val="1"/>
      <w:numFmt w:val="decimal"/>
      <w:lvlText w:val="%1.%2  "/>
      <w:lvlJc w:val="left"/>
      <w:pPr>
        <w:tabs>
          <w:tab w:val="num" w:pos="0"/>
        </w:tabs>
        <w:ind w:left="720" w:hanging="720"/>
      </w:pPr>
      <w:rPr>
        <w:rFonts w:hint="default"/>
      </w:rPr>
    </w:lvl>
    <w:lvl w:ilvl="2">
      <w:start w:val="1"/>
      <w:numFmt w:val="decimal"/>
      <w:lvlText w:val="%1.%2.%3  "/>
      <w:lvlJc w:val="left"/>
      <w:pPr>
        <w:tabs>
          <w:tab w:val="num" w:pos="0"/>
        </w:tabs>
        <w:ind w:left="1080" w:hanging="1080"/>
      </w:pPr>
      <w:rPr>
        <w:rFonts w:hint="default"/>
      </w:rPr>
    </w:lvl>
    <w:lvl w:ilvl="3">
      <w:start w:val="1"/>
      <w:numFmt w:val="decimal"/>
      <w:lvlText w:val="%1.%2.%3.%4  "/>
      <w:lvlJc w:val="left"/>
      <w:pPr>
        <w:tabs>
          <w:tab w:val="num" w:pos="0"/>
        </w:tabs>
        <w:ind w:left="1440" w:hanging="1440"/>
      </w:pPr>
      <w:rPr>
        <w:rFonts w:hint="default"/>
      </w:rPr>
    </w:lvl>
    <w:lvl w:ilvl="4">
      <w:start w:val="1"/>
      <w:numFmt w:val="lowerLetter"/>
      <w:lvlText w:val="(%5)"/>
      <w:lvlJc w:val="left"/>
      <w:pPr>
        <w:tabs>
          <w:tab w:val="num" w:pos="0"/>
        </w:tabs>
        <w:ind w:left="1440" w:firstLine="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6D826678"/>
    <w:multiLevelType w:val="multilevel"/>
    <w:tmpl w:val="6A0A744E"/>
    <w:lvl w:ilvl="0">
      <w:start w:val="1"/>
      <w:numFmt w:val="decimal"/>
      <w:lvlText w:val="Chapter %1"/>
      <w:lvlJc w:val="left"/>
      <w:pPr>
        <w:tabs>
          <w:tab w:val="num" w:pos="144"/>
        </w:tabs>
        <w:ind w:left="0" w:firstLine="0"/>
      </w:pPr>
      <w:rPr>
        <w:rFonts w:hint="default"/>
      </w:rPr>
    </w:lvl>
    <w:lvl w:ilvl="1">
      <w:start w:val="1"/>
      <w:numFmt w:val="decimal"/>
      <w:lvlText w:val="%1.%2  "/>
      <w:lvlJc w:val="left"/>
      <w:pPr>
        <w:tabs>
          <w:tab w:val="num" w:pos="144"/>
        </w:tabs>
        <w:ind w:left="720" w:hanging="720"/>
      </w:pPr>
      <w:rPr>
        <w:rFonts w:hint="default"/>
      </w:rPr>
    </w:lvl>
    <w:lvl w:ilvl="2">
      <w:start w:val="1"/>
      <w:numFmt w:val="decimal"/>
      <w:lvlText w:val="%1.%2.%3  "/>
      <w:lvlJc w:val="left"/>
      <w:pPr>
        <w:tabs>
          <w:tab w:val="num" w:pos="144"/>
        </w:tabs>
        <w:ind w:left="1080" w:hanging="1080"/>
      </w:pPr>
      <w:rPr>
        <w:rFonts w:hint="default"/>
      </w:rPr>
    </w:lvl>
    <w:lvl w:ilvl="3">
      <w:start w:val="1"/>
      <w:numFmt w:val="decimal"/>
      <w:lvlText w:val="%1.%2.%3.%4  "/>
      <w:lvlJc w:val="left"/>
      <w:pPr>
        <w:tabs>
          <w:tab w:val="num" w:pos="144"/>
        </w:tabs>
        <w:ind w:left="1440" w:hanging="144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0" w15:restartNumberingAfterBreak="0">
    <w:nsid w:val="73D1697F"/>
    <w:multiLevelType w:val="multilevel"/>
    <w:tmpl w:val="92E27C02"/>
    <w:lvl w:ilvl="0">
      <w:start w:val="1"/>
      <w:numFmt w:val="decimal"/>
      <w:lvlText w:val="Chapter %1"/>
      <w:lvlJc w:val="left"/>
      <w:pPr>
        <w:tabs>
          <w:tab w:val="num" w:pos="0"/>
        </w:tabs>
        <w:ind w:left="0" w:firstLine="0"/>
      </w:pPr>
      <w:rPr>
        <w:rFonts w:hint="default"/>
      </w:rPr>
    </w:lvl>
    <w:lvl w:ilvl="1">
      <w:start w:val="1"/>
      <w:numFmt w:val="decimal"/>
      <w:lvlText w:val="%1.%2  "/>
      <w:lvlJc w:val="left"/>
      <w:pPr>
        <w:tabs>
          <w:tab w:val="num" w:pos="0"/>
        </w:tabs>
        <w:ind w:left="144" w:hanging="144"/>
      </w:pPr>
      <w:rPr>
        <w:rFonts w:hint="default"/>
      </w:rPr>
    </w:lvl>
    <w:lvl w:ilvl="2">
      <w:start w:val="1"/>
      <w:numFmt w:val="decimal"/>
      <w:lvlText w:val="%1.%2.%3  "/>
      <w:lvlJc w:val="left"/>
      <w:pPr>
        <w:tabs>
          <w:tab w:val="num" w:pos="0"/>
        </w:tabs>
        <w:ind w:left="288" w:hanging="288"/>
      </w:pPr>
      <w:rPr>
        <w:rFonts w:hint="default"/>
      </w:rPr>
    </w:lvl>
    <w:lvl w:ilvl="3">
      <w:start w:val="1"/>
      <w:numFmt w:val="decimal"/>
      <w:lvlText w:val="%1.%2.%3.%4  "/>
      <w:lvlJc w:val="left"/>
      <w:pPr>
        <w:tabs>
          <w:tab w:val="num" w:pos="0"/>
        </w:tabs>
        <w:ind w:left="1440" w:hanging="1440"/>
      </w:pPr>
      <w:rPr>
        <w:rFonts w:hint="default"/>
      </w:rPr>
    </w:lvl>
    <w:lvl w:ilvl="4">
      <w:start w:val="1"/>
      <w:numFmt w:val="lowerLetter"/>
      <w:lvlText w:val="(%5)"/>
      <w:lvlJc w:val="left"/>
      <w:pPr>
        <w:tabs>
          <w:tab w:val="num" w:pos="0"/>
        </w:tabs>
        <w:ind w:left="1440" w:firstLine="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1" w15:restartNumberingAfterBreak="0">
    <w:nsid w:val="787E3C0D"/>
    <w:multiLevelType w:val="multilevel"/>
    <w:tmpl w:val="FFBA3E78"/>
    <w:lvl w:ilvl="0">
      <w:start w:val="1"/>
      <w:numFmt w:val="decimal"/>
      <w:lvlText w:val="Chapter %1"/>
      <w:lvlJc w:val="left"/>
      <w:pPr>
        <w:tabs>
          <w:tab w:val="num" w:pos="0"/>
        </w:tabs>
        <w:ind w:left="0" w:firstLine="0"/>
      </w:pPr>
      <w:rPr>
        <w:rFonts w:hint="default"/>
      </w:rPr>
    </w:lvl>
    <w:lvl w:ilvl="1">
      <w:start w:val="1"/>
      <w:numFmt w:val="decimal"/>
      <w:lvlText w:val="%1.%2"/>
      <w:lvlJc w:val="left"/>
      <w:pPr>
        <w:tabs>
          <w:tab w:val="num" w:pos="0"/>
        </w:tabs>
        <w:ind w:left="720" w:hanging="72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720" w:hanging="720"/>
      </w:pPr>
      <w:rPr>
        <w:rFonts w:hint="default"/>
      </w:rPr>
    </w:lvl>
    <w:lvl w:ilvl="4">
      <w:start w:val="1"/>
      <w:numFmt w:val="lowerLetter"/>
      <w:lvlText w:val="(%5)"/>
      <w:lvlJc w:val="left"/>
      <w:pPr>
        <w:tabs>
          <w:tab w:val="num" w:pos="0"/>
        </w:tabs>
        <w:ind w:left="1440" w:firstLine="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2" w15:restartNumberingAfterBreak="0">
    <w:nsid w:val="78EC51FE"/>
    <w:multiLevelType w:val="multilevel"/>
    <w:tmpl w:val="ABAEA47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283386165">
    <w:abstractNumId w:val="27"/>
  </w:num>
  <w:num w:numId="2" w16cid:durableId="532545781">
    <w:abstractNumId w:val="19"/>
  </w:num>
  <w:num w:numId="3" w16cid:durableId="1770077596">
    <w:abstractNumId w:val="14"/>
  </w:num>
  <w:num w:numId="4" w16cid:durableId="1505436955">
    <w:abstractNumId w:val="10"/>
  </w:num>
  <w:num w:numId="5" w16cid:durableId="1115448359">
    <w:abstractNumId w:val="22"/>
  </w:num>
  <w:num w:numId="6" w16cid:durableId="1880164461">
    <w:abstractNumId w:val="26"/>
  </w:num>
  <w:num w:numId="7" w16cid:durableId="1835535784">
    <w:abstractNumId w:val="9"/>
  </w:num>
  <w:num w:numId="8" w16cid:durableId="96869041">
    <w:abstractNumId w:val="7"/>
  </w:num>
  <w:num w:numId="9" w16cid:durableId="691801516">
    <w:abstractNumId w:val="6"/>
  </w:num>
  <w:num w:numId="10" w16cid:durableId="847448382">
    <w:abstractNumId w:val="5"/>
  </w:num>
  <w:num w:numId="11" w16cid:durableId="969632079">
    <w:abstractNumId w:val="4"/>
  </w:num>
  <w:num w:numId="12" w16cid:durableId="1242367772">
    <w:abstractNumId w:val="8"/>
  </w:num>
  <w:num w:numId="13" w16cid:durableId="1522891268">
    <w:abstractNumId w:val="3"/>
  </w:num>
  <w:num w:numId="14" w16cid:durableId="907954553">
    <w:abstractNumId w:val="2"/>
  </w:num>
  <w:num w:numId="15" w16cid:durableId="1858889610">
    <w:abstractNumId w:val="1"/>
  </w:num>
  <w:num w:numId="16" w16cid:durableId="1454057892">
    <w:abstractNumId w:val="0"/>
  </w:num>
  <w:num w:numId="17" w16cid:durableId="712510184">
    <w:abstractNumId w:val="13"/>
  </w:num>
  <w:num w:numId="18" w16cid:durableId="316350352">
    <w:abstractNumId w:val="11"/>
  </w:num>
  <w:num w:numId="19" w16cid:durableId="225144226">
    <w:abstractNumId w:val="32"/>
  </w:num>
  <w:num w:numId="20" w16cid:durableId="633563982">
    <w:abstractNumId w:val="21"/>
  </w:num>
  <w:num w:numId="21" w16cid:durableId="1685550745">
    <w:abstractNumId w:val="15"/>
  </w:num>
  <w:num w:numId="22" w16cid:durableId="620574253">
    <w:abstractNumId w:val="25"/>
  </w:num>
  <w:num w:numId="23" w16cid:durableId="731387442">
    <w:abstractNumId w:val="23"/>
  </w:num>
  <w:num w:numId="24" w16cid:durableId="741416771">
    <w:abstractNumId w:val="17"/>
  </w:num>
  <w:num w:numId="25" w16cid:durableId="385762900">
    <w:abstractNumId w:val="18"/>
  </w:num>
  <w:num w:numId="26" w16cid:durableId="1371803911">
    <w:abstractNumId w:val="29"/>
  </w:num>
  <w:num w:numId="27" w16cid:durableId="1961451020">
    <w:abstractNumId w:val="28"/>
  </w:num>
  <w:num w:numId="28" w16cid:durableId="1333878859">
    <w:abstractNumId w:val="24"/>
  </w:num>
  <w:num w:numId="29" w16cid:durableId="1755668492">
    <w:abstractNumId w:val="30"/>
  </w:num>
  <w:num w:numId="30" w16cid:durableId="1810629699">
    <w:abstractNumId w:val="20"/>
  </w:num>
  <w:num w:numId="31" w16cid:durableId="737171064">
    <w:abstractNumId w:val="16"/>
  </w:num>
  <w:num w:numId="32" w16cid:durableId="181287961">
    <w:abstractNumId w:val="31"/>
  </w:num>
  <w:num w:numId="33" w16cid:durableId="9541406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49A"/>
    <w:rsid w:val="000602D3"/>
    <w:rsid w:val="000E3C4E"/>
    <w:rsid w:val="000E45B5"/>
    <w:rsid w:val="000E615A"/>
    <w:rsid w:val="0013266B"/>
    <w:rsid w:val="001757CF"/>
    <w:rsid w:val="001D0E11"/>
    <w:rsid w:val="001D3077"/>
    <w:rsid w:val="001D5E87"/>
    <w:rsid w:val="00201495"/>
    <w:rsid w:val="00265817"/>
    <w:rsid w:val="00276E94"/>
    <w:rsid w:val="00287278"/>
    <w:rsid w:val="002E1B44"/>
    <w:rsid w:val="00310B5C"/>
    <w:rsid w:val="00314CF8"/>
    <w:rsid w:val="003270B8"/>
    <w:rsid w:val="003E2C77"/>
    <w:rsid w:val="00414D90"/>
    <w:rsid w:val="00434A9A"/>
    <w:rsid w:val="00481A4C"/>
    <w:rsid w:val="00497713"/>
    <w:rsid w:val="004A634C"/>
    <w:rsid w:val="004B0FEA"/>
    <w:rsid w:val="004B42E0"/>
    <w:rsid w:val="004E00DA"/>
    <w:rsid w:val="004F24CE"/>
    <w:rsid w:val="00506BF1"/>
    <w:rsid w:val="0053318D"/>
    <w:rsid w:val="00553876"/>
    <w:rsid w:val="00556EF3"/>
    <w:rsid w:val="005A7C1D"/>
    <w:rsid w:val="006172EC"/>
    <w:rsid w:val="006213C4"/>
    <w:rsid w:val="00643E95"/>
    <w:rsid w:val="00704B8F"/>
    <w:rsid w:val="00711B2F"/>
    <w:rsid w:val="007755B3"/>
    <w:rsid w:val="0079349A"/>
    <w:rsid w:val="007953D1"/>
    <w:rsid w:val="007969B9"/>
    <w:rsid w:val="007B473F"/>
    <w:rsid w:val="007C4477"/>
    <w:rsid w:val="007E3A37"/>
    <w:rsid w:val="008409D4"/>
    <w:rsid w:val="008A29CC"/>
    <w:rsid w:val="008F0616"/>
    <w:rsid w:val="00922111"/>
    <w:rsid w:val="00926FDF"/>
    <w:rsid w:val="00957135"/>
    <w:rsid w:val="009B3F8D"/>
    <w:rsid w:val="009C20DA"/>
    <w:rsid w:val="009C4E21"/>
    <w:rsid w:val="00A07031"/>
    <w:rsid w:val="00A12059"/>
    <w:rsid w:val="00A2537E"/>
    <w:rsid w:val="00AB0843"/>
    <w:rsid w:val="00AC0853"/>
    <w:rsid w:val="00AC605F"/>
    <w:rsid w:val="00B04480"/>
    <w:rsid w:val="00BD0118"/>
    <w:rsid w:val="00BD1162"/>
    <w:rsid w:val="00BF469F"/>
    <w:rsid w:val="00BF4CB8"/>
    <w:rsid w:val="00C4500F"/>
    <w:rsid w:val="00CB171D"/>
    <w:rsid w:val="00D75CBE"/>
    <w:rsid w:val="00DB3EAF"/>
    <w:rsid w:val="00DE3FD2"/>
    <w:rsid w:val="00DF5955"/>
    <w:rsid w:val="00DF66F9"/>
    <w:rsid w:val="00E151F5"/>
    <w:rsid w:val="00E367EF"/>
    <w:rsid w:val="00E36FA1"/>
    <w:rsid w:val="00E84C02"/>
    <w:rsid w:val="00F516E0"/>
    <w:rsid w:val="00FB1F8D"/>
    <w:rsid w:val="00FB56DC"/>
    <w:rsid w:val="00FD0AAC"/>
    <w:rsid w:val="00FD0D92"/>
    <w:rsid w:val="00FD7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8673C7"/>
  <w15:chartTrackingRefBased/>
  <w15:docId w15:val="{E7572642-72C8-BB4C-B104-A4A4C7F6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9349A"/>
    <w:rPr>
      <w:sz w:val="24"/>
      <w:szCs w:val="24"/>
    </w:rPr>
  </w:style>
  <w:style w:type="paragraph" w:styleId="Heading1">
    <w:name w:val="heading 1"/>
    <w:basedOn w:val="Normal"/>
    <w:next w:val="BodyFirst"/>
    <w:qFormat/>
    <w:rsid w:val="004E00DA"/>
    <w:pPr>
      <w:keepNext/>
      <w:numPr>
        <w:numId w:val="4"/>
      </w:numPr>
      <w:spacing w:before="720" w:after="240" w:line="480" w:lineRule="auto"/>
      <w:contextualSpacing/>
      <w:jc w:val="both"/>
      <w:outlineLvl w:val="0"/>
    </w:pPr>
    <w:rPr>
      <w:rFonts w:cs="Arial"/>
      <w:bCs/>
      <w:kern w:val="32"/>
      <w:sz w:val="56"/>
      <w:szCs w:val="32"/>
    </w:rPr>
  </w:style>
  <w:style w:type="paragraph" w:styleId="Heading2">
    <w:name w:val="heading 2"/>
    <w:basedOn w:val="Normal"/>
    <w:next w:val="BodyFirst"/>
    <w:qFormat/>
    <w:rsid w:val="007C4477"/>
    <w:pPr>
      <w:keepNext/>
      <w:numPr>
        <w:ilvl w:val="1"/>
        <w:numId w:val="4"/>
      </w:numPr>
      <w:spacing w:before="480" w:after="480"/>
      <w:contextualSpacing/>
      <w:outlineLvl w:val="1"/>
    </w:pPr>
    <w:rPr>
      <w:rFonts w:cs="Arial"/>
      <w:bCs/>
      <w:iCs/>
      <w:sz w:val="40"/>
      <w:szCs w:val="28"/>
    </w:rPr>
  </w:style>
  <w:style w:type="paragraph" w:styleId="Heading3">
    <w:name w:val="heading 3"/>
    <w:basedOn w:val="Normal"/>
    <w:next w:val="BodyFirst"/>
    <w:qFormat/>
    <w:rsid w:val="007C4477"/>
    <w:pPr>
      <w:keepNext/>
      <w:numPr>
        <w:ilvl w:val="2"/>
        <w:numId w:val="4"/>
      </w:numPr>
      <w:spacing w:before="240" w:after="240"/>
      <w:contextualSpacing/>
      <w:outlineLvl w:val="2"/>
    </w:pPr>
    <w:rPr>
      <w:rFonts w:cs="Arial"/>
      <w:bCs/>
      <w:sz w:val="32"/>
      <w:szCs w:val="26"/>
    </w:rPr>
  </w:style>
  <w:style w:type="paragraph" w:styleId="Heading4">
    <w:name w:val="heading 4"/>
    <w:basedOn w:val="Normal"/>
    <w:next w:val="BodyFirst"/>
    <w:qFormat/>
    <w:rsid w:val="00DB3EAF"/>
    <w:pPr>
      <w:keepNext/>
      <w:numPr>
        <w:ilvl w:val="3"/>
        <w:numId w:val="4"/>
      </w:numPr>
      <w:spacing w:before="120" w:after="240"/>
      <w:contextualSpacing/>
      <w:outlineLvl w:val="3"/>
    </w:pPr>
    <w:rPr>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gnatureTop">
    <w:name w:val="Signature Top"/>
    <w:basedOn w:val="Normal"/>
    <w:rsid w:val="00922111"/>
    <w:pPr>
      <w:spacing w:before="840" w:after="480"/>
      <w:contextualSpacing/>
      <w:jc w:val="center"/>
    </w:pPr>
    <w:rPr>
      <w:smallCaps/>
      <w:sz w:val="32"/>
      <w:szCs w:val="32"/>
    </w:rPr>
  </w:style>
  <w:style w:type="paragraph" w:customStyle="1" w:styleId="Copyright">
    <w:name w:val="Copyright"/>
    <w:basedOn w:val="Normal"/>
    <w:next w:val="SignatureTop"/>
    <w:rsid w:val="00922111"/>
    <w:pPr>
      <w:spacing w:before="1200"/>
      <w:contextualSpacing/>
      <w:jc w:val="center"/>
    </w:pPr>
    <w:rPr>
      <w:smallCaps/>
    </w:rPr>
  </w:style>
  <w:style w:type="paragraph" w:customStyle="1" w:styleId="Submit">
    <w:name w:val="Submit"/>
    <w:basedOn w:val="Normal"/>
    <w:rsid w:val="00922111"/>
    <w:pPr>
      <w:spacing w:before="2040" w:line="240" w:lineRule="exact"/>
      <w:contextualSpacing/>
      <w:jc w:val="center"/>
    </w:pPr>
    <w:rPr>
      <w:smallCaps/>
    </w:rPr>
  </w:style>
  <w:style w:type="paragraph" w:customStyle="1" w:styleId="Author">
    <w:name w:val="Author"/>
    <w:basedOn w:val="Normal"/>
    <w:rsid w:val="00922111"/>
    <w:pPr>
      <w:spacing w:before="2520" w:line="600" w:lineRule="exact"/>
      <w:contextualSpacing/>
      <w:jc w:val="center"/>
    </w:pPr>
    <w:rPr>
      <w:sz w:val="36"/>
    </w:rPr>
  </w:style>
  <w:style w:type="paragraph" w:customStyle="1" w:styleId="ThesisTitle">
    <w:name w:val="Thesis Title"/>
    <w:basedOn w:val="Normal"/>
    <w:rsid w:val="00922111"/>
    <w:pPr>
      <w:spacing w:before="1200" w:line="480" w:lineRule="exact"/>
      <w:contextualSpacing/>
      <w:jc w:val="center"/>
    </w:pPr>
    <w:rPr>
      <w:smallCaps/>
      <w:sz w:val="36"/>
      <w:szCs w:val="36"/>
    </w:rPr>
  </w:style>
  <w:style w:type="paragraph" w:customStyle="1" w:styleId="PermissionList">
    <w:name w:val="Permission List"/>
    <w:basedOn w:val="Normal"/>
    <w:rsid w:val="004A634C"/>
    <w:pPr>
      <w:tabs>
        <w:tab w:val="left" w:pos="2160"/>
      </w:tabs>
      <w:spacing w:after="720" w:line="360" w:lineRule="auto"/>
      <w:contextualSpacing/>
    </w:pPr>
    <w:rPr>
      <w:smallCaps/>
    </w:rPr>
  </w:style>
  <w:style w:type="paragraph" w:customStyle="1" w:styleId="PermissionDate">
    <w:name w:val="Permission Date"/>
    <w:basedOn w:val="Normal"/>
    <w:next w:val="PermissionList"/>
    <w:rsid w:val="00497713"/>
    <w:pPr>
      <w:spacing w:before="240" w:after="960"/>
      <w:contextualSpacing/>
      <w:jc w:val="center"/>
    </w:pPr>
    <w:rPr>
      <w:smallCaps/>
      <w:sz w:val="40"/>
      <w:szCs w:val="40"/>
    </w:rPr>
  </w:style>
  <w:style w:type="paragraph" w:customStyle="1" w:styleId="PermissionTop">
    <w:name w:val="Permission Top"/>
    <w:basedOn w:val="Normal"/>
    <w:next w:val="PermissionDate"/>
    <w:rsid w:val="00497713"/>
    <w:pPr>
      <w:spacing w:before="1200"/>
      <w:jc w:val="center"/>
    </w:pPr>
    <w:rPr>
      <w:smallCaps/>
      <w:sz w:val="52"/>
      <w:szCs w:val="52"/>
    </w:rPr>
  </w:style>
  <w:style w:type="paragraph" w:customStyle="1" w:styleId="FrontText">
    <w:name w:val="Front Text"/>
    <w:basedOn w:val="Normal"/>
    <w:rsid w:val="004A634C"/>
    <w:pPr>
      <w:jc w:val="both"/>
    </w:pPr>
  </w:style>
  <w:style w:type="paragraph" w:customStyle="1" w:styleId="PermissionBottom">
    <w:name w:val="Permission Bottom"/>
    <w:basedOn w:val="Normal"/>
    <w:rsid w:val="004A634C"/>
    <w:pPr>
      <w:ind w:firstLine="720"/>
      <w:jc w:val="both"/>
    </w:pPr>
    <w:rPr>
      <w:smallCaps/>
    </w:rPr>
  </w:style>
  <w:style w:type="paragraph" w:customStyle="1" w:styleId="Dedication">
    <w:name w:val="Dedication"/>
    <w:basedOn w:val="Normal"/>
    <w:next w:val="Normal"/>
    <w:rsid w:val="004A634C"/>
    <w:pPr>
      <w:spacing w:before="3600"/>
      <w:jc w:val="center"/>
    </w:pPr>
    <w:rPr>
      <w:i/>
    </w:rPr>
  </w:style>
  <w:style w:type="paragraph" w:customStyle="1" w:styleId="Body">
    <w:name w:val="Body"/>
    <w:basedOn w:val="Normal"/>
    <w:rsid w:val="004A634C"/>
    <w:pPr>
      <w:spacing w:line="480" w:lineRule="auto"/>
      <w:ind w:firstLine="360"/>
      <w:jc w:val="both"/>
    </w:pPr>
  </w:style>
  <w:style w:type="paragraph" w:customStyle="1" w:styleId="BodyFirst">
    <w:name w:val="Body First"/>
    <w:basedOn w:val="Normal"/>
    <w:next w:val="Body"/>
    <w:rsid w:val="004A634C"/>
    <w:pPr>
      <w:spacing w:line="480" w:lineRule="auto"/>
      <w:jc w:val="both"/>
    </w:pPr>
  </w:style>
  <w:style w:type="paragraph" w:customStyle="1" w:styleId="FrontHeading">
    <w:name w:val="Front Heading"/>
    <w:basedOn w:val="Normal"/>
    <w:next w:val="BodyFirst"/>
    <w:rsid w:val="000E3C4E"/>
    <w:pPr>
      <w:spacing w:before="1920" w:after="840"/>
    </w:pPr>
    <w:rPr>
      <w:sz w:val="56"/>
    </w:rPr>
  </w:style>
  <w:style w:type="paragraph" w:customStyle="1" w:styleId="FigureCaption">
    <w:name w:val="Figure Caption"/>
    <w:basedOn w:val="Body"/>
    <w:next w:val="BodyFirst"/>
    <w:rsid w:val="00A2537E"/>
    <w:pPr>
      <w:spacing w:before="240" w:after="480" w:line="240" w:lineRule="auto"/>
      <w:ind w:firstLine="0"/>
      <w:contextualSpacing/>
      <w:jc w:val="center"/>
    </w:pPr>
  </w:style>
  <w:style w:type="paragraph" w:styleId="TOC1">
    <w:name w:val="toc 1"/>
    <w:basedOn w:val="Normal"/>
    <w:next w:val="Normal"/>
    <w:autoRedefine/>
    <w:uiPriority w:val="39"/>
    <w:rsid w:val="009C4E21"/>
    <w:pPr>
      <w:spacing w:line="480" w:lineRule="auto"/>
    </w:pPr>
    <w:rPr>
      <w:b/>
    </w:rPr>
  </w:style>
  <w:style w:type="paragraph" w:styleId="TOC2">
    <w:name w:val="toc 2"/>
    <w:basedOn w:val="Normal"/>
    <w:next w:val="Normal"/>
    <w:autoRedefine/>
    <w:uiPriority w:val="39"/>
    <w:rsid w:val="009C4E21"/>
    <w:pPr>
      <w:spacing w:line="480" w:lineRule="auto"/>
      <w:ind w:left="245"/>
    </w:pPr>
  </w:style>
  <w:style w:type="paragraph" w:styleId="TOC3">
    <w:name w:val="toc 3"/>
    <w:basedOn w:val="Normal"/>
    <w:next w:val="Normal"/>
    <w:autoRedefine/>
    <w:uiPriority w:val="39"/>
    <w:rsid w:val="009C4E21"/>
    <w:pPr>
      <w:spacing w:line="480" w:lineRule="auto"/>
      <w:ind w:left="475"/>
    </w:pPr>
  </w:style>
  <w:style w:type="character" w:styleId="Hyperlink">
    <w:name w:val="Hyperlink"/>
    <w:uiPriority w:val="99"/>
    <w:rsid w:val="009C4E21"/>
    <w:rPr>
      <w:color w:val="0000FF"/>
      <w:u w:val="single"/>
    </w:rPr>
  </w:style>
  <w:style w:type="paragraph" w:styleId="TOC4">
    <w:name w:val="toc 4"/>
    <w:basedOn w:val="Normal"/>
    <w:next w:val="Normal"/>
    <w:autoRedefine/>
    <w:uiPriority w:val="39"/>
    <w:rsid w:val="009C4E21"/>
    <w:pPr>
      <w:spacing w:line="480" w:lineRule="auto"/>
      <w:ind w:left="720"/>
    </w:pPr>
  </w:style>
  <w:style w:type="paragraph" w:styleId="Bibliography">
    <w:name w:val="Bibliography"/>
    <w:basedOn w:val="Normal"/>
    <w:rsid w:val="00711B2F"/>
    <w:pPr>
      <w:numPr>
        <w:numId w:val="17"/>
      </w:numPr>
      <w:spacing w:after="240" w:line="360" w:lineRule="auto"/>
      <w:jc w:val="both"/>
    </w:pPr>
  </w:style>
  <w:style w:type="paragraph" w:styleId="FootnoteText">
    <w:name w:val="footnote text"/>
    <w:basedOn w:val="Normal"/>
    <w:semiHidden/>
    <w:rsid w:val="009B3F8D"/>
    <w:pPr>
      <w:ind w:left="144" w:hanging="144"/>
      <w:jc w:val="both"/>
    </w:pPr>
    <w:rPr>
      <w:sz w:val="20"/>
      <w:szCs w:val="20"/>
    </w:rPr>
  </w:style>
  <w:style w:type="paragraph" w:styleId="Quote">
    <w:name w:val="Quote"/>
    <w:basedOn w:val="Normal"/>
    <w:next w:val="BlockText"/>
    <w:qFormat/>
    <w:rsid w:val="00BD1162"/>
    <w:pPr>
      <w:spacing w:line="480" w:lineRule="auto"/>
      <w:ind w:left="720" w:right="720"/>
      <w:jc w:val="both"/>
    </w:pPr>
  </w:style>
  <w:style w:type="character" w:styleId="FootnoteReference">
    <w:name w:val="footnote reference"/>
    <w:semiHidden/>
    <w:rsid w:val="009B3F8D"/>
    <w:rPr>
      <w:vertAlign w:val="superscript"/>
    </w:rPr>
  </w:style>
  <w:style w:type="paragraph" w:styleId="BlockText">
    <w:name w:val="Block Text"/>
    <w:basedOn w:val="Normal"/>
    <w:rsid w:val="00BD1162"/>
    <w:pPr>
      <w:spacing w:after="120"/>
      <w:ind w:left="1440" w:right="1440"/>
    </w:pPr>
  </w:style>
  <w:style w:type="paragraph" w:styleId="Header">
    <w:name w:val="header"/>
    <w:basedOn w:val="Normal"/>
    <w:rsid w:val="000602D3"/>
    <w:pPr>
      <w:tabs>
        <w:tab w:val="center" w:pos="4320"/>
        <w:tab w:val="right" w:pos="8640"/>
      </w:tabs>
    </w:pPr>
  </w:style>
  <w:style w:type="table" w:styleId="TableGrid">
    <w:name w:val="Table Grid"/>
    <w:basedOn w:val="TableNormal"/>
    <w:rsid w:val="009B3F8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rsid w:val="000602D3"/>
    <w:pPr>
      <w:tabs>
        <w:tab w:val="center" w:pos="4320"/>
        <w:tab w:val="right" w:pos="8640"/>
      </w:tabs>
    </w:pPr>
  </w:style>
  <w:style w:type="character" w:styleId="PageNumber">
    <w:name w:val="page number"/>
    <w:basedOn w:val="DefaultParagraphFont"/>
    <w:rsid w:val="000602D3"/>
  </w:style>
  <w:style w:type="paragraph" w:styleId="Caption">
    <w:name w:val="caption"/>
    <w:basedOn w:val="Normal"/>
    <w:next w:val="Normal"/>
    <w:qFormat/>
    <w:rsid w:val="000602D3"/>
    <w:rPr>
      <w:b/>
      <w:bCs/>
      <w:sz w:val="20"/>
      <w:szCs w:val="20"/>
    </w:rPr>
  </w:style>
  <w:style w:type="table" w:styleId="TableTheme">
    <w:name w:val="Table Theme"/>
    <w:basedOn w:val="TableNormal"/>
    <w:rsid w:val="007953D1"/>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B1F8D"/>
    <w:pPr>
      <w:spacing w:before="100" w:beforeAutospacing="1" w:after="100" w:afterAutospacing="1"/>
    </w:pPr>
  </w:style>
  <w:style w:type="character" w:styleId="UnresolvedMention">
    <w:name w:val="Unresolved Mention"/>
    <w:basedOn w:val="DefaultParagraphFont"/>
    <w:uiPriority w:val="99"/>
    <w:semiHidden/>
    <w:unhideWhenUsed/>
    <w:rsid w:val="00FB1F8D"/>
    <w:rPr>
      <w:color w:val="605E5C"/>
      <w:shd w:val="clear" w:color="auto" w:fill="E1DFDD"/>
    </w:rPr>
  </w:style>
  <w:style w:type="character" w:customStyle="1" w:styleId="apple-tab-span">
    <w:name w:val="apple-tab-span"/>
    <w:basedOn w:val="DefaultParagraphFont"/>
    <w:rsid w:val="00926F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25941">
      <w:bodyDiv w:val="1"/>
      <w:marLeft w:val="0"/>
      <w:marRight w:val="0"/>
      <w:marTop w:val="0"/>
      <w:marBottom w:val="0"/>
      <w:divBdr>
        <w:top w:val="none" w:sz="0" w:space="0" w:color="auto"/>
        <w:left w:val="none" w:sz="0" w:space="0" w:color="auto"/>
        <w:bottom w:val="none" w:sz="0" w:space="0" w:color="auto"/>
        <w:right w:val="none" w:sz="0" w:space="0" w:color="auto"/>
      </w:divBdr>
    </w:div>
    <w:div w:id="117528037">
      <w:bodyDiv w:val="1"/>
      <w:marLeft w:val="0"/>
      <w:marRight w:val="0"/>
      <w:marTop w:val="0"/>
      <w:marBottom w:val="0"/>
      <w:divBdr>
        <w:top w:val="none" w:sz="0" w:space="0" w:color="auto"/>
        <w:left w:val="none" w:sz="0" w:space="0" w:color="auto"/>
        <w:bottom w:val="none" w:sz="0" w:space="0" w:color="auto"/>
        <w:right w:val="none" w:sz="0" w:space="0" w:color="auto"/>
      </w:divBdr>
    </w:div>
    <w:div w:id="155918545">
      <w:bodyDiv w:val="1"/>
      <w:marLeft w:val="0"/>
      <w:marRight w:val="0"/>
      <w:marTop w:val="0"/>
      <w:marBottom w:val="0"/>
      <w:divBdr>
        <w:top w:val="none" w:sz="0" w:space="0" w:color="auto"/>
        <w:left w:val="none" w:sz="0" w:space="0" w:color="auto"/>
        <w:bottom w:val="none" w:sz="0" w:space="0" w:color="auto"/>
        <w:right w:val="none" w:sz="0" w:space="0" w:color="auto"/>
      </w:divBdr>
    </w:div>
    <w:div w:id="176237798">
      <w:bodyDiv w:val="1"/>
      <w:marLeft w:val="0"/>
      <w:marRight w:val="0"/>
      <w:marTop w:val="0"/>
      <w:marBottom w:val="0"/>
      <w:divBdr>
        <w:top w:val="none" w:sz="0" w:space="0" w:color="auto"/>
        <w:left w:val="none" w:sz="0" w:space="0" w:color="auto"/>
        <w:bottom w:val="none" w:sz="0" w:space="0" w:color="auto"/>
        <w:right w:val="none" w:sz="0" w:space="0" w:color="auto"/>
      </w:divBdr>
    </w:div>
    <w:div w:id="413555914">
      <w:bodyDiv w:val="1"/>
      <w:marLeft w:val="0"/>
      <w:marRight w:val="0"/>
      <w:marTop w:val="0"/>
      <w:marBottom w:val="0"/>
      <w:divBdr>
        <w:top w:val="none" w:sz="0" w:space="0" w:color="auto"/>
        <w:left w:val="none" w:sz="0" w:space="0" w:color="auto"/>
        <w:bottom w:val="none" w:sz="0" w:space="0" w:color="auto"/>
        <w:right w:val="none" w:sz="0" w:space="0" w:color="auto"/>
      </w:divBdr>
    </w:div>
    <w:div w:id="1317340827">
      <w:bodyDiv w:val="1"/>
      <w:marLeft w:val="0"/>
      <w:marRight w:val="0"/>
      <w:marTop w:val="0"/>
      <w:marBottom w:val="0"/>
      <w:divBdr>
        <w:top w:val="none" w:sz="0" w:space="0" w:color="auto"/>
        <w:left w:val="none" w:sz="0" w:space="0" w:color="auto"/>
        <w:bottom w:val="none" w:sz="0" w:space="0" w:color="auto"/>
        <w:right w:val="none" w:sz="0" w:space="0" w:color="auto"/>
      </w:divBdr>
    </w:div>
    <w:div w:id="1853836775">
      <w:bodyDiv w:val="1"/>
      <w:marLeft w:val="0"/>
      <w:marRight w:val="0"/>
      <w:marTop w:val="0"/>
      <w:marBottom w:val="0"/>
      <w:divBdr>
        <w:top w:val="none" w:sz="0" w:space="0" w:color="auto"/>
        <w:left w:val="none" w:sz="0" w:space="0" w:color="auto"/>
        <w:bottom w:val="none" w:sz="0" w:space="0" w:color="auto"/>
        <w:right w:val="none" w:sz="0" w:space="0" w:color="auto"/>
      </w:divBdr>
    </w:div>
    <w:div w:id="1937590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vanbomm\Application%20Data\Microsoft\Templates\stfxthesi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3277D-1ED3-42E6-A99A-79DFD8626D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stfxthesis.dot</Template>
  <TotalTime>1</TotalTime>
  <Pages>25</Pages>
  <Words>5094</Words>
  <Characters>29037</Characters>
  <Application>Microsoft Office Word</Application>
  <DocSecurity>0</DocSecurity>
  <Lines>241</Lines>
  <Paragraphs>68</Paragraphs>
  <ScaleCrop>false</ScaleCrop>
  <HeadingPairs>
    <vt:vector size="2" baseType="variant">
      <vt:variant>
        <vt:lpstr>Title</vt:lpstr>
      </vt:variant>
      <vt:variant>
        <vt:i4>1</vt:i4>
      </vt:variant>
    </vt:vector>
  </HeadingPairs>
  <TitlesOfParts>
    <vt:vector size="1" baseType="lpstr">
      <vt:lpstr>THIS IS A SAMPLE THESIS</vt:lpstr>
    </vt:vector>
  </TitlesOfParts>
  <Company>TSG</Company>
  <LinksUpToDate>false</LinksUpToDate>
  <CharactersWithSpaces>34063</CharactersWithSpaces>
  <SharedDoc>false</SharedDoc>
  <HLinks>
    <vt:vector size="48" baseType="variant">
      <vt:variant>
        <vt:i4>1638455</vt:i4>
      </vt:variant>
      <vt:variant>
        <vt:i4>44</vt:i4>
      </vt:variant>
      <vt:variant>
        <vt:i4>0</vt:i4>
      </vt:variant>
      <vt:variant>
        <vt:i4>5</vt:i4>
      </vt:variant>
      <vt:variant>
        <vt:lpwstr/>
      </vt:variant>
      <vt:variant>
        <vt:lpwstr>_Toc190757374</vt:lpwstr>
      </vt:variant>
      <vt:variant>
        <vt:i4>1638455</vt:i4>
      </vt:variant>
      <vt:variant>
        <vt:i4>38</vt:i4>
      </vt:variant>
      <vt:variant>
        <vt:i4>0</vt:i4>
      </vt:variant>
      <vt:variant>
        <vt:i4>5</vt:i4>
      </vt:variant>
      <vt:variant>
        <vt:lpwstr/>
      </vt:variant>
      <vt:variant>
        <vt:lpwstr>_Toc190757373</vt:lpwstr>
      </vt:variant>
      <vt:variant>
        <vt:i4>1638455</vt:i4>
      </vt:variant>
      <vt:variant>
        <vt:i4>32</vt:i4>
      </vt:variant>
      <vt:variant>
        <vt:i4>0</vt:i4>
      </vt:variant>
      <vt:variant>
        <vt:i4>5</vt:i4>
      </vt:variant>
      <vt:variant>
        <vt:lpwstr/>
      </vt:variant>
      <vt:variant>
        <vt:lpwstr>_Toc190757372</vt:lpwstr>
      </vt:variant>
      <vt:variant>
        <vt:i4>1638455</vt:i4>
      </vt:variant>
      <vt:variant>
        <vt:i4>26</vt:i4>
      </vt:variant>
      <vt:variant>
        <vt:i4>0</vt:i4>
      </vt:variant>
      <vt:variant>
        <vt:i4>5</vt:i4>
      </vt:variant>
      <vt:variant>
        <vt:lpwstr/>
      </vt:variant>
      <vt:variant>
        <vt:lpwstr>_Toc190757371</vt:lpwstr>
      </vt:variant>
      <vt:variant>
        <vt:i4>1638455</vt:i4>
      </vt:variant>
      <vt:variant>
        <vt:i4>20</vt:i4>
      </vt:variant>
      <vt:variant>
        <vt:i4>0</vt:i4>
      </vt:variant>
      <vt:variant>
        <vt:i4>5</vt:i4>
      </vt:variant>
      <vt:variant>
        <vt:lpwstr/>
      </vt:variant>
      <vt:variant>
        <vt:lpwstr>_Toc190757370</vt:lpwstr>
      </vt:variant>
      <vt:variant>
        <vt:i4>1572919</vt:i4>
      </vt:variant>
      <vt:variant>
        <vt:i4>14</vt:i4>
      </vt:variant>
      <vt:variant>
        <vt:i4>0</vt:i4>
      </vt:variant>
      <vt:variant>
        <vt:i4>5</vt:i4>
      </vt:variant>
      <vt:variant>
        <vt:lpwstr/>
      </vt:variant>
      <vt:variant>
        <vt:lpwstr>_Toc190757369</vt:lpwstr>
      </vt:variant>
      <vt:variant>
        <vt:i4>1572919</vt:i4>
      </vt:variant>
      <vt:variant>
        <vt:i4>8</vt:i4>
      </vt:variant>
      <vt:variant>
        <vt:i4>0</vt:i4>
      </vt:variant>
      <vt:variant>
        <vt:i4>5</vt:i4>
      </vt:variant>
      <vt:variant>
        <vt:lpwstr/>
      </vt:variant>
      <vt:variant>
        <vt:lpwstr>_Toc190757368</vt:lpwstr>
      </vt:variant>
      <vt:variant>
        <vt:i4>1572919</vt:i4>
      </vt:variant>
      <vt:variant>
        <vt:i4>2</vt:i4>
      </vt:variant>
      <vt:variant>
        <vt:i4>0</vt:i4>
      </vt:variant>
      <vt:variant>
        <vt:i4>5</vt:i4>
      </vt:variant>
      <vt:variant>
        <vt:lpwstr/>
      </vt:variant>
      <vt:variant>
        <vt:lpwstr>_Toc190757367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IS A SAMPLE THESIS</dc:title>
  <dc:subject/>
  <dc:creator>Martin van Bommel</dc:creator>
  <cp:keywords/>
  <dc:description/>
  <cp:lastModifiedBy>George Mattingly</cp:lastModifiedBy>
  <cp:revision>2</cp:revision>
  <cp:lastPrinted>1900-01-01T05:00:00Z</cp:lastPrinted>
  <dcterms:created xsi:type="dcterms:W3CDTF">2023-12-16T17:45:00Z</dcterms:created>
  <dcterms:modified xsi:type="dcterms:W3CDTF">2023-12-16T17:45:00Z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zotero-version="6.0.1"&gt;&lt;session id="T2Vfj2Bh"/&gt;&lt;style id="http://www.zotero.org/styles/ieee" locale="en-US"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